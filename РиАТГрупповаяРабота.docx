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2BA" w:rsidRPr="000D138A" w:rsidRDefault="004B0353" w:rsidP="00AC12BA">
      <w:pPr>
        <w:jc w:val="center"/>
        <w:rPr>
          <w:rFonts w:ascii="Arial-BoldMT" w:hAnsi="Arial-BoldMT"/>
          <w:b/>
          <w:i/>
          <w:color w:val="000000"/>
          <w:sz w:val="26"/>
        </w:rPr>
      </w:pPr>
      <w:r>
        <w:rPr>
          <w:rFonts w:ascii="Arial-BoldMT" w:hAnsi="Arial-BoldMT"/>
          <w:b/>
          <w:i/>
          <w:color w:val="000000"/>
          <w:sz w:val="26"/>
        </w:rPr>
        <w:t xml:space="preserve">Приложение"Электронное меню" для сети </w:t>
      </w:r>
      <w:r w:rsidR="00620561">
        <w:rPr>
          <w:rFonts w:ascii="Arial-BoldMT" w:hAnsi="Arial-BoldMT"/>
          <w:b/>
          <w:i/>
          <w:color w:val="000000"/>
          <w:sz w:val="26"/>
        </w:rPr>
        <w:t>ресторанов"Гурман"</w:t>
      </w:r>
    </w:p>
    <w:p w:rsidR="00507752" w:rsidRDefault="00AC12BA" w:rsidP="00AC12BA">
      <w:pPr>
        <w:jc w:val="center"/>
        <w:rPr>
          <w:rFonts w:ascii="Arial-BoldMT" w:hAnsi="Arial-BoldMT"/>
          <w:b/>
          <w:color w:val="000000"/>
          <w:sz w:val="26"/>
        </w:rPr>
      </w:pPr>
      <w:r w:rsidRPr="00AC12BA">
        <w:rPr>
          <w:rFonts w:ascii="Arial-BoldMT" w:hAnsi="Arial-BoldMT"/>
          <w:b/>
          <w:color w:val="000000"/>
          <w:sz w:val="26"/>
        </w:rPr>
        <w:t xml:space="preserve">1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AC12BA">
        <w:rPr>
          <w:rFonts w:ascii="Arial-BoldMT" w:hAnsi="Arial-BoldMT"/>
          <w:b/>
          <w:color w:val="000000"/>
          <w:sz w:val="26"/>
        </w:rPr>
        <w:t>purpose</w:t>
      </w:r>
      <w:proofErr w:type="spellEnd"/>
      <w:r w:rsidRPr="00AC12BA">
        <w:rPr>
          <w:rFonts w:ascii="Arial-BoldMT" w:hAnsi="Arial-BoldMT"/>
          <w:b/>
          <w:color w:val="000000"/>
          <w:sz w:val="26"/>
        </w:rPr>
        <w:t xml:space="preserve"> / Бизнес-назначение</w:t>
      </w:r>
    </w:p>
    <w:p w:rsidR="000D138A" w:rsidRDefault="000D138A" w:rsidP="00AC12BA">
      <w:pPr>
        <w:jc w:val="center"/>
        <w:rPr>
          <w:rFonts w:ascii="Arial-BoldMT" w:hAnsi="Arial-BoldMT"/>
          <w:b/>
          <w:color w:val="000000"/>
          <w:sz w:val="26"/>
        </w:rPr>
      </w:pPr>
    </w:p>
    <w:p w:rsidR="00AC12BA" w:rsidRDefault="00620561" w:rsidP="00AC12BA">
      <w:r>
        <w:t xml:space="preserve">Данное приложение позволит </w:t>
      </w:r>
      <w:r w:rsidR="00132A67">
        <w:t xml:space="preserve">сократить расходы в </w:t>
      </w:r>
      <w:r w:rsidR="00A118C3">
        <w:t>систем</w:t>
      </w:r>
      <w:r w:rsidR="00132A67">
        <w:t>е</w:t>
      </w:r>
      <w:r w:rsidR="00A118C3">
        <w:t xml:space="preserve"> обслуживания клиентов</w:t>
      </w:r>
      <w:r w:rsidR="00132A67">
        <w:t>, также оно будет вести учёт заказов</w:t>
      </w:r>
      <w:r w:rsidR="00A118C3">
        <w:t>.</w:t>
      </w:r>
    </w:p>
    <w:p w:rsidR="000D138A" w:rsidRDefault="000D138A" w:rsidP="000D138A">
      <w:pPr>
        <w:jc w:val="center"/>
      </w:pPr>
    </w:p>
    <w:p w:rsidR="000D138A" w:rsidRDefault="000D138A" w:rsidP="000D138A">
      <w:pPr>
        <w:jc w:val="center"/>
        <w:rPr>
          <w:rFonts w:ascii="Arial-BoldMT" w:hAnsi="Arial-BoldMT"/>
          <w:b/>
          <w:color w:val="000000"/>
          <w:sz w:val="26"/>
        </w:rPr>
      </w:pPr>
      <w:r w:rsidRPr="000D138A">
        <w:rPr>
          <w:rFonts w:ascii="Arial-BoldMT" w:hAnsi="Arial-BoldMT"/>
          <w:b/>
          <w:color w:val="000000"/>
          <w:sz w:val="26"/>
        </w:rPr>
        <w:t xml:space="preserve">2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Business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scope</w:t>
      </w:r>
      <w:proofErr w:type="spellEnd"/>
      <w:r w:rsidRPr="000D138A">
        <w:rPr>
          <w:rFonts w:ascii="Arial-BoldMT" w:hAnsi="Arial-BoldMT"/>
          <w:b/>
          <w:color w:val="000000"/>
          <w:sz w:val="26"/>
        </w:rPr>
        <w:t xml:space="preserve"> / </w:t>
      </w:r>
      <w:proofErr w:type="spellStart"/>
      <w:r w:rsidRPr="000D138A">
        <w:rPr>
          <w:rFonts w:ascii="Arial-BoldMT" w:hAnsi="Arial-BoldMT"/>
          <w:b/>
          <w:color w:val="000000"/>
          <w:sz w:val="26"/>
        </w:rPr>
        <w:t>Бизнес-рамки</w:t>
      </w:r>
      <w:proofErr w:type="spellEnd"/>
    </w:p>
    <w:p w:rsidR="00891580" w:rsidRDefault="00891580" w:rsidP="000D138A">
      <w:pPr>
        <w:jc w:val="center"/>
        <w:rPr>
          <w:rFonts w:ascii="Arial-BoldMT" w:hAnsi="Arial-BoldMT"/>
          <w:b/>
          <w:color w:val="000000"/>
          <w:sz w:val="26"/>
        </w:rPr>
      </w:pPr>
    </w:p>
    <w:p w:rsidR="00365AB4" w:rsidRDefault="00365AB4" w:rsidP="00AC12BA">
      <w:r>
        <w:t xml:space="preserve">С помощью данного приложения официант </w:t>
      </w:r>
      <w:r w:rsidR="00891580">
        <w:t xml:space="preserve">будет делать заказ, заказ отправляется на панель заказов, которая находится на кухне. </w:t>
      </w:r>
      <w:r>
        <w:t>Второй официант будет разносить заказы. Без этого проекта официант</w:t>
      </w:r>
      <w:r w:rsidR="00B46CB4">
        <w:t>ы</w:t>
      </w:r>
      <w:r>
        <w:t xml:space="preserve"> принима</w:t>
      </w:r>
      <w:r w:rsidR="00B46CB4">
        <w:t>ю</w:t>
      </w:r>
      <w:r>
        <w:t>т, переда</w:t>
      </w:r>
      <w:r w:rsidR="00B46CB4">
        <w:t>ю</w:t>
      </w:r>
      <w:r>
        <w:t>т, разнос</w:t>
      </w:r>
      <w:r w:rsidR="00B46CB4">
        <w:t>я</w:t>
      </w:r>
      <w:r>
        <w:t xml:space="preserve">т заказы. </w:t>
      </w:r>
    </w:p>
    <w:p w:rsidR="00891580" w:rsidRDefault="00891580" w:rsidP="00AC12BA"/>
    <w:p w:rsidR="000D138A" w:rsidRDefault="000D138A" w:rsidP="000D138A">
      <w:pPr>
        <w:jc w:val="center"/>
        <w:rPr>
          <w:rFonts w:ascii="Arial-BoldMT" w:hAnsi="Arial-BoldMT"/>
          <w:b/>
          <w:color w:val="000000"/>
        </w:rPr>
      </w:pPr>
      <w:r w:rsidRPr="008468ED">
        <w:rPr>
          <w:rFonts w:ascii="Arial-BoldMT" w:hAnsi="Arial-BoldMT"/>
          <w:b/>
          <w:color w:val="000000"/>
        </w:rPr>
        <w:t xml:space="preserve">3 </w:t>
      </w:r>
      <w:r w:rsidRPr="00D80A19">
        <w:rPr>
          <w:rFonts w:ascii="Arial-BoldMT" w:hAnsi="Arial-BoldMT"/>
          <w:b/>
          <w:color w:val="000000"/>
          <w:lang w:val="en-US"/>
        </w:rPr>
        <w:t>Business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D80A19">
        <w:rPr>
          <w:rFonts w:ascii="Arial-BoldMT" w:hAnsi="Arial-BoldMT"/>
          <w:b/>
          <w:color w:val="000000"/>
          <w:lang w:val="en-US"/>
        </w:rPr>
        <w:t>overview</w:t>
      </w:r>
      <w:r w:rsidRPr="008468ED">
        <w:rPr>
          <w:rFonts w:ascii="Arial-BoldMT" w:hAnsi="Arial-BoldMT"/>
          <w:b/>
          <w:color w:val="000000"/>
        </w:rPr>
        <w:t xml:space="preserve"> / </w:t>
      </w:r>
      <w:r w:rsidRPr="000D138A">
        <w:rPr>
          <w:rFonts w:ascii="Arial-BoldMT" w:hAnsi="Arial-BoldMT"/>
          <w:b/>
          <w:color w:val="000000"/>
        </w:rPr>
        <w:t>Обзор</w:t>
      </w:r>
      <w:r w:rsidRPr="008468ED">
        <w:rPr>
          <w:rFonts w:ascii="Arial-BoldMT" w:hAnsi="Arial-BoldMT"/>
          <w:b/>
          <w:color w:val="000000"/>
        </w:rPr>
        <w:t xml:space="preserve"> </w:t>
      </w:r>
      <w:r w:rsidRPr="000D138A">
        <w:rPr>
          <w:rFonts w:ascii="Arial-BoldMT" w:hAnsi="Arial-BoldMT"/>
          <w:b/>
          <w:color w:val="000000"/>
        </w:rPr>
        <w:t>бизнеса</w:t>
      </w:r>
    </w:p>
    <w:p w:rsidR="00B50EB7" w:rsidRDefault="00B50EB7" w:rsidP="00B50EB7">
      <w:pPr>
        <w:pStyle w:val="a8"/>
        <w:shd w:val="clear" w:color="auto" w:fill="FFFFFF"/>
        <w:spacing w:before="180" w:beforeAutospacing="0" w:after="180" w:afterAutospacing="0"/>
        <w:jc w:val="both"/>
        <w:rPr>
          <w:rFonts w:ascii="Verdana" w:hAnsi="Verdana"/>
          <w:color w:val="292929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Рестораны и бары по уровню обслуживания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и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номенклатуре предоставляемых услуг подразделяют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на три класса</w:t>
      </w:r>
      <w:r>
        <w:rPr>
          <w:rStyle w:val="apple-converted-space"/>
          <w:rFonts w:ascii="Verdana" w:hAnsi="Verdana"/>
          <w:b/>
          <w:bCs/>
          <w:color w:val="292929"/>
          <w:sz w:val="18"/>
          <w:szCs w:val="18"/>
        </w:rPr>
        <w:t> </w:t>
      </w:r>
      <w:r>
        <w:rPr>
          <w:rStyle w:val="a9"/>
          <w:rFonts w:ascii="Verdana" w:hAnsi="Verdana"/>
          <w:color w:val="292929"/>
          <w:sz w:val="18"/>
          <w:szCs w:val="18"/>
        </w:rPr>
        <w:t>— «</w:t>
      </w:r>
      <w:r>
        <w:rPr>
          <w:rStyle w:val="a9"/>
          <w:rFonts w:ascii="Verdana" w:hAnsi="Verdana"/>
          <w:color w:val="DDB103"/>
          <w:sz w:val="18"/>
          <w:szCs w:val="18"/>
        </w:rPr>
        <w:t>люкс</w:t>
      </w:r>
      <w:r>
        <w:rPr>
          <w:rStyle w:val="a9"/>
          <w:rFonts w:ascii="Verdana" w:hAnsi="Verdana"/>
          <w:color w:val="000000"/>
          <w:sz w:val="18"/>
          <w:szCs w:val="18"/>
        </w:rPr>
        <w:t>», «</w:t>
      </w:r>
      <w:r>
        <w:rPr>
          <w:rStyle w:val="a9"/>
          <w:rFonts w:ascii="Verdana" w:hAnsi="Verdana"/>
          <w:color w:val="DDB103"/>
          <w:sz w:val="18"/>
          <w:szCs w:val="18"/>
        </w:rPr>
        <w:t>высший</w:t>
      </w:r>
      <w:r>
        <w:rPr>
          <w:rStyle w:val="a9"/>
          <w:rFonts w:ascii="Verdana" w:hAnsi="Verdana"/>
          <w:color w:val="000000"/>
          <w:sz w:val="18"/>
          <w:szCs w:val="18"/>
        </w:rPr>
        <w:t>» и «</w:t>
      </w:r>
      <w:r>
        <w:rPr>
          <w:rStyle w:val="a9"/>
          <w:rFonts w:ascii="Verdana" w:hAnsi="Verdana"/>
          <w:color w:val="DDB103"/>
          <w:sz w:val="18"/>
          <w:szCs w:val="18"/>
        </w:rPr>
        <w:t>первый</w:t>
      </w:r>
      <w:r>
        <w:rPr>
          <w:rStyle w:val="a9"/>
          <w:rFonts w:ascii="Verdana" w:hAnsi="Verdana"/>
          <w:color w:val="000000"/>
          <w:sz w:val="18"/>
          <w:szCs w:val="18"/>
        </w:rPr>
        <w:t>», которые должны соответствовать следующим требованиям: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«люкс»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широкий выбор услуг, предоставляемых потребителям, высокий уровень комфортности и удобство размещения потребителей в зале, широкий ассортимент оригинальных, изысканных заказных и фирменных блюд, изделий, характерных для ресторанов, широкий выбор заказных и фирменных напитков, коктейлей для баров, изысканная сервировка столов, фирменный стиль, специфика подачи блюд, эксклюзивность и роскошь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«высший»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— большой выбор услуг, предоставляемых потребителям, комфортность и удобство размещения потребителей в зале, разнообразный ассортимент оригинальных, изысканных заказных и фирменных блюд и изделий для ресторанов, широкий выбор фирменных и заказных напитков и коктейлей — для баров, фирменный стиль, изысканность и оригинальность интерьера;</w:t>
      </w:r>
    </w:p>
    <w:p w:rsidR="00B50EB7" w:rsidRDefault="00B50EB7" w:rsidP="00B50EB7">
      <w:pPr>
        <w:numPr>
          <w:ilvl w:val="0"/>
          <w:numId w:val="8"/>
        </w:numPr>
        <w:shd w:val="clear" w:color="auto" w:fill="FFFFFF"/>
        <w:spacing w:before="75" w:line="270" w:lineRule="atLeast"/>
        <w:ind w:left="105"/>
        <w:jc w:val="both"/>
        <w:rPr>
          <w:rFonts w:ascii="Verdana" w:hAnsi="Verdana"/>
          <w:color w:val="404040"/>
          <w:sz w:val="18"/>
          <w:szCs w:val="18"/>
        </w:rPr>
      </w:pPr>
      <w:r>
        <w:rPr>
          <w:rStyle w:val="a9"/>
          <w:rFonts w:ascii="Verdana" w:hAnsi="Verdana"/>
          <w:color w:val="DDB103"/>
          <w:sz w:val="18"/>
          <w:szCs w:val="18"/>
        </w:rPr>
        <w:t>«первый»</w:t>
      </w:r>
      <w:r>
        <w:rPr>
          <w:rStyle w:val="apple-converted-space"/>
          <w:rFonts w:ascii="Verdana" w:hAnsi="Verdana"/>
          <w:b/>
          <w:bCs/>
          <w:color w:val="404040"/>
          <w:sz w:val="18"/>
          <w:szCs w:val="18"/>
        </w:rPr>
        <w:t> </w:t>
      </w:r>
      <w:r>
        <w:rPr>
          <w:rStyle w:val="a9"/>
          <w:rFonts w:ascii="Verdana" w:hAnsi="Verdana"/>
          <w:color w:val="404040"/>
          <w:sz w:val="18"/>
          <w:szCs w:val="18"/>
        </w:rPr>
        <w:t>—</w:t>
      </w:r>
      <w:r>
        <w:rPr>
          <w:rStyle w:val="apple-converted-space"/>
          <w:rFonts w:ascii="Verdana" w:hAnsi="Verdana"/>
          <w:b/>
          <w:bCs/>
          <w:color w:val="000000"/>
          <w:sz w:val="18"/>
          <w:szCs w:val="18"/>
        </w:rPr>
        <w:t> </w:t>
      </w:r>
      <w:r>
        <w:rPr>
          <w:rStyle w:val="a9"/>
          <w:rFonts w:ascii="Verdana" w:hAnsi="Verdana"/>
          <w:color w:val="000000"/>
          <w:sz w:val="18"/>
          <w:szCs w:val="18"/>
        </w:rPr>
        <w:t>определенный выбор услуг, предоставляемых потребителям, разнообразный ассортимент фирменных блюд и изделий и напитков сложного изготовления, характерный для ресторанов, широкий или специализированный ассортимент напитков и коктейлей, в том числе заказных и фирменных для баров, гармоничность и комфортность интерьера.</w:t>
      </w:r>
    </w:p>
    <w:p w:rsidR="00B50EB7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B50EB7" w:rsidRPr="008468ED" w:rsidRDefault="00B50EB7" w:rsidP="000D138A">
      <w:pPr>
        <w:jc w:val="center"/>
        <w:rPr>
          <w:rFonts w:ascii="Arial-BoldMT" w:hAnsi="Arial-BoldMT"/>
          <w:b/>
          <w:color w:val="000000"/>
        </w:rPr>
      </w:pPr>
    </w:p>
    <w:p w:rsidR="008468ED" w:rsidRDefault="00E0730F" w:rsidP="00A42D52">
      <w:p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 xml:space="preserve">Наш ресторан относится к ресторанам </w:t>
      </w:r>
      <w:r>
        <w:rPr>
          <w:rFonts w:ascii="Arial-BoldMT" w:hAnsi="Arial-BoldMT"/>
          <w:color w:val="000000"/>
        </w:rPr>
        <w:t>"</w:t>
      </w:r>
      <w:r w:rsidRPr="00E0730F">
        <w:rPr>
          <w:rFonts w:ascii="Arial-BoldMT" w:hAnsi="Arial-BoldMT"/>
          <w:color w:val="000000"/>
        </w:rPr>
        <w:t>среднего класса</w:t>
      </w:r>
      <w:r>
        <w:rPr>
          <w:rFonts w:ascii="Arial-BoldMT" w:hAnsi="Arial-BoldMT"/>
          <w:color w:val="000000"/>
        </w:rPr>
        <w:t>"</w:t>
      </w:r>
      <w:r w:rsidR="00B50EB7">
        <w:rPr>
          <w:rFonts w:ascii="Arial-BoldMT" w:hAnsi="Arial-BoldMT"/>
          <w:color w:val="000000"/>
        </w:rPr>
        <w:t>.</w:t>
      </w:r>
    </w:p>
    <w:p w:rsidR="00B50EB7" w:rsidRDefault="00B50EB7" w:rsidP="00A42D52">
      <w:pPr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По ГОСТ ресторан "</w:t>
      </w:r>
      <w:r w:rsidRPr="00B50EB7">
        <w:rPr>
          <w:rFonts w:ascii="Arial-BoldMT" w:hAnsi="Arial-BoldMT"/>
          <w:b/>
          <w:color w:val="000000"/>
          <w:u w:val="single"/>
        </w:rPr>
        <w:t>первого</w:t>
      </w:r>
      <w:r>
        <w:rPr>
          <w:rFonts w:ascii="Arial-BoldMT" w:hAnsi="Arial-BoldMT"/>
          <w:color w:val="000000"/>
        </w:rPr>
        <w:t>" класса:</w:t>
      </w:r>
    </w:p>
    <w:p w:rsidR="00B50EB7" w:rsidRPr="00B50EB7" w:rsidRDefault="00B50EB7" w:rsidP="00A42D52">
      <w:pPr>
        <w:rPr>
          <w:rFonts w:ascii="Arial-BoldMT" w:hAnsi="Arial-BoldMT"/>
          <w:color w:val="000000"/>
        </w:rPr>
      </w:pPr>
      <w:r w:rsidRPr="00B50EB7">
        <w:rPr>
          <w:rFonts w:ascii="Arial-BoldMT" w:hAnsi="Arial-BoldMT" w:cs="Arial"/>
          <w:color w:val="000000"/>
          <w:shd w:val="clear" w:color="auto" w:fill="FFFFFF"/>
        </w:rPr>
        <w:t>Первому классу соответствует гармоничность, комфортность и выбор услуг, широкий ассортимент фирменных блюд и изделий, а также напитков сложного приготовления для ресторанов, набор напитков, коктейлей несложного приготовления – для баров.</w:t>
      </w:r>
    </w:p>
    <w:p w:rsidR="00A42D52" w:rsidRPr="00E0730F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D80A19" w:rsidRPr="00A30C11" w:rsidRDefault="00D80A19" w:rsidP="00D80A19">
      <w:pPr>
        <w:jc w:val="center"/>
        <w:rPr>
          <w:rFonts w:ascii="Arial-BoldMT" w:hAnsi="Arial-BoldMT"/>
          <w:b/>
          <w:color w:val="000000"/>
        </w:rPr>
      </w:pPr>
      <w:r w:rsidRPr="00365AB4">
        <w:rPr>
          <w:rFonts w:ascii="Arial-BoldMT" w:hAnsi="Arial-BoldMT"/>
          <w:b/>
          <w:color w:val="000000"/>
        </w:rPr>
        <w:t xml:space="preserve">4 </w:t>
      </w:r>
      <w:proofErr w:type="spellStart"/>
      <w:r w:rsidRPr="00365AB4">
        <w:rPr>
          <w:rFonts w:ascii="Arial-BoldMT" w:hAnsi="Arial-BoldMT"/>
          <w:b/>
          <w:color w:val="000000"/>
        </w:rPr>
        <w:t>Stakeholders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/ </w:t>
      </w:r>
      <w:proofErr w:type="spellStart"/>
      <w:r w:rsidRPr="00365AB4">
        <w:rPr>
          <w:rFonts w:ascii="Arial-BoldMT" w:hAnsi="Arial-BoldMT"/>
          <w:b/>
          <w:color w:val="000000"/>
        </w:rPr>
        <w:t>Заинтересованые</w:t>
      </w:r>
      <w:proofErr w:type="spellEnd"/>
      <w:r w:rsidRPr="00365AB4">
        <w:rPr>
          <w:rFonts w:ascii="Arial-BoldMT" w:hAnsi="Arial-BoldMT"/>
          <w:b/>
          <w:color w:val="000000"/>
        </w:rPr>
        <w:t xml:space="preserve"> лица</w:t>
      </w:r>
    </w:p>
    <w:p w:rsidR="008468ED" w:rsidRPr="00365AB4" w:rsidRDefault="00A42D52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</w:rPr>
      </w:pPr>
      <w:r>
        <w:rPr>
          <w:rFonts w:ascii="Arial-BoldMT" w:hAnsi="Arial-BoldMT"/>
          <w:color w:val="000000"/>
        </w:rPr>
        <w:t>Владелец ресторана</w:t>
      </w:r>
      <w:r w:rsidR="00365AB4">
        <w:rPr>
          <w:rFonts w:ascii="Arial-BoldMT" w:hAnsi="Arial-BoldMT"/>
          <w:color w:val="000000"/>
        </w:rPr>
        <w:t>(получение прибыли, спустя определенное время)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proofErr w:type="spellStart"/>
      <w:r>
        <w:rPr>
          <w:rFonts w:ascii="Arial-BoldMT" w:hAnsi="Arial-BoldMT"/>
          <w:color w:val="000000"/>
          <w:lang w:val="en-US"/>
        </w:rPr>
        <w:t>Шеф-повар</w:t>
      </w:r>
      <w:proofErr w:type="spellEnd"/>
    </w:p>
    <w:p w:rsidR="00540633" w:rsidRPr="003F4A6D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Повара</w:t>
      </w:r>
    </w:p>
    <w:p w:rsidR="003F4A6D" w:rsidRPr="00A42D52" w:rsidRDefault="003F4A6D" w:rsidP="00A42D52">
      <w:pPr>
        <w:pStyle w:val="a7"/>
        <w:numPr>
          <w:ilvl w:val="0"/>
          <w:numId w:val="7"/>
        </w:numPr>
        <w:rPr>
          <w:rFonts w:ascii="Arial-BoldMT" w:hAnsi="Arial-BoldMT"/>
          <w:b/>
          <w:color w:val="000000"/>
          <w:lang w:val="en-US"/>
        </w:rPr>
      </w:pPr>
      <w:r>
        <w:rPr>
          <w:rFonts w:ascii="Arial-BoldMT" w:hAnsi="Arial-BoldMT"/>
          <w:color w:val="000000"/>
        </w:rPr>
        <w:t>Бухгалтер</w:t>
      </w:r>
    </w:p>
    <w:p w:rsidR="00A42D52" w:rsidRPr="00540633" w:rsidRDefault="00E0730F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</w:rPr>
      </w:pPr>
      <w:r w:rsidRPr="00E0730F">
        <w:rPr>
          <w:rFonts w:ascii="Arial-BoldMT" w:hAnsi="Arial-BoldMT"/>
          <w:color w:val="000000"/>
        </w:rPr>
        <w:t>Официанты</w:t>
      </w:r>
      <w:r w:rsidR="00540633">
        <w:rPr>
          <w:rFonts w:ascii="Arial-BoldMT" w:hAnsi="Arial-BoldMT"/>
          <w:color w:val="000000"/>
        </w:rPr>
        <w:t>(сокращение с 4 до 2, перераспределение работы с внедрениям проекта)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Уборщики</w:t>
      </w:r>
    </w:p>
    <w:p w:rsidR="00540633" w:rsidRPr="00540633" w:rsidRDefault="00540633" w:rsidP="00A42D52">
      <w:pPr>
        <w:pStyle w:val="a7"/>
        <w:numPr>
          <w:ilvl w:val="0"/>
          <w:numId w:val="7"/>
        </w:numPr>
        <w:rPr>
          <w:rFonts w:ascii="Arial-BoldMT" w:hAnsi="Arial-BoldMT"/>
          <w:color w:val="000000"/>
          <w:lang w:val="en-US"/>
        </w:rPr>
      </w:pPr>
      <w:r>
        <w:rPr>
          <w:rFonts w:ascii="Arial-BoldMT" w:hAnsi="Arial-BoldMT"/>
          <w:color w:val="000000"/>
        </w:rPr>
        <w:t>Охранники</w:t>
      </w:r>
    </w:p>
    <w:p w:rsidR="00540633" w:rsidRPr="00540633" w:rsidRDefault="00540633" w:rsidP="00540633">
      <w:pPr>
        <w:pStyle w:val="a7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 xml:space="preserve">Шеф-повар и повара будут сразу получать заказ, не придётся ожидать пока официант его передаст, </w:t>
      </w:r>
      <w:r w:rsidR="00483666">
        <w:rPr>
          <w:rFonts w:ascii="Arial-BoldMT" w:hAnsi="Arial-BoldMT"/>
          <w:color w:val="000000"/>
        </w:rPr>
        <w:t xml:space="preserve">25% </w:t>
      </w:r>
      <w:r>
        <w:rPr>
          <w:rFonts w:ascii="Arial-BoldMT" w:hAnsi="Arial-BoldMT"/>
          <w:color w:val="000000"/>
        </w:rPr>
        <w:t>ускорение доставки заказа клиенту</w:t>
      </w:r>
      <w:r w:rsidR="00483666">
        <w:rPr>
          <w:rFonts w:ascii="Arial-BoldMT" w:hAnsi="Arial-BoldMT"/>
          <w:color w:val="000000"/>
        </w:rPr>
        <w:t>. Следовательно клиенты будут обслуживаться быстрее.</w:t>
      </w:r>
    </w:p>
    <w:p w:rsidR="00A42D52" w:rsidRPr="00540633" w:rsidRDefault="00A42D52" w:rsidP="00D80A19">
      <w:pPr>
        <w:jc w:val="center"/>
        <w:rPr>
          <w:rFonts w:ascii="Arial-BoldMT" w:hAnsi="Arial-BoldMT"/>
          <w:b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rFonts w:ascii="Arial-BoldMT" w:hAnsi="Arial-BoldMT"/>
          <w:b/>
          <w:color w:val="000000"/>
        </w:rPr>
      </w:pPr>
      <w:r w:rsidRPr="001A078C">
        <w:rPr>
          <w:rFonts w:ascii="Arial-BoldMT" w:hAnsi="Arial-BoldMT"/>
          <w:b/>
          <w:color w:val="000000"/>
        </w:rPr>
        <w:t xml:space="preserve">5 </w:t>
      </w:r>
      <w:proofErr w:type="spellStart"/>
      <w:r w:rsidRPr="001A078C">
        <w:rPr>
          <w:rFonts w:ascii="Arial-BoldMT" w:hAnsi="Arial-BoldMT"/>
          <w:b/>
          <w:color w:val="000000"/>
        </w:rPr>
        <w:t>Business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</w:t>
      </w:r>
      <w:proofErr w:type="spellStart"/>
      <w:r w:rsidRPr="001A078C">
        <w:rPr>
          <w:rFonts w:ascii="Arial-BoldMT" w:hAnsi="Arial-BoldMT"/>
          <w:b/>
          <w:color w:val="000000"/>
        </w:rPr>
        <w:t>environment</w:t>
      </w:r>
      <w:proofErr w:type="spellEnd"/>
      <w:r w:rsidRPr="001A078C">
        <w:rPr>
          <w:rFonts w:ascii="Arial-BoldMT" w:hAnsi="Arial-BoldMT"/>
          <w:b/>
          <w:color w:val="000000"/>
        </w:rPr>
        <w:t xml:space="preserve"> / Организационная среда</w:t>
      </w:r>
    </w:p>
    <w:p w:rsidR="00483666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Было рассмотрено два варианта проекта: клиент может заказывать с помощью планшета(более дорогостоящий вариант) и заказы делает официант с помощью планшета(более дешёвый).</w:t>
      </w:r>
    </w:p>
    <w:p w:rsid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  <w:r>
        <w:rPr>
          <w:rFonts w:ascii="Arial-BoldMT" w:hAnsi="Arial-BoldMT"/>
          <w:color w:val="000000"/>
        </w:rPr>
        <w:t>У нас не богатый бюджет, наш бизнес не может себе позволить вкладывать очень большую сумму куда либо, в том числе и в этот проект, и мы заинтересованы в как можно более быстром способе получения прибыли. Поэтому был выбран второй вариант.</w:t>
      </w:r>
    </w:p>
    <w:p w:rsidR="00483666" w:rsidRPr="001A078C" w:rsidRDefault="00483666" w:rsidP="001A078C">
      <w:pPr>
        <w:pStyle w:val="a7"/>
        <w:ind w:left="0"/>
        <w:rPr>
          <w:rFonts w:ascii="Arial-BoldMT" w:hAnsi="Arial-BoldMT"/>
          <w:color w:val="000000"/>
        </w:rPr>
      </w:pPr>
    </w:p>
    <w:p w:rsidR="001A078C" w:rsidRDefault="001A078C" w:rsidP="001A078C">
      <w:pPr>
        <w:pStyle w:val="a7"/>
        <w:ind w:left="0"/>
        <w:jc w:val="center"/>
        <w:rPr>
          <w:b/>
        </w:rPr>
      </w:pPr>
      <w:r w:rsidRPr="001A078C">
        <w:rPr>
          <w:b/>
        </w:rPr>
        <w:t xml:space="preserve">6 </w:t>
      </w:r>
      <w:proofErr w:type="spellStart"/>
      <w:r w:rsidRPr="001A078C">
        <w:rPr>
          <w:b/>
        </w:rPr>
        <w:t>Goal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and</w:t>
      </w:r>
      <w:proofErr w:type="spellEnd"/>
      <w:r w:rsidRPr="001A078C">
        <w:rPr>
          <w:b/>
        </w:rPr>
        <w:t xml:space="preserve"> </w:t>
      </w:r>
      <w:proofErr w:type="spellStart"/>
      <w:r w:rsidRPr="001A078C">
        <w:rPr>
          <w:b/>
        </w:rPr>
        <w:t>Objective</w:t>
      </w:r>
      <w:proofErr w:type="spellEnd"/>
      <w:r w:rsidRPr="001A078C">
        <w:rPr>
          <w:b/>
        </w:rPr>
        <w:t xml:space="preserve"> / Цели и результаты</w:t>
      </w:r>
    </w:p>
    <w:p w:rsidR="001A078C" w:rsidRDefault="00891580" w:rsidP="001A078C">
      <w:pPr>
        <w:pStyle w:val="a7"/>
        <w:ind w:left="0"/>
      </w:pPr>
      <w:r>
        <w:t xml:space="preserve">Цели: снижение затрат </w:t>
      </w:r>
      <w:r w:rsidR="00B50EB7">
        <w:t>и</w:t>
      </w:r>
      <w:r w:rsidR="00A30C11">
        <w:t xml:space="preserve"> </w:t>
      </w:r>
      <w:r w:rsidR="00B50EB7">
        <w:t>ре</w:t>
      </w:r>
      <w:r w:rsidR="00A30C11">
        <w:t>организацию передачи заказов.</w:t>
      </w:r>
    </w:p>
    <w:p w:rsidR="00931178" w:rsidRDefault="00931178" w:rsidP="001A078C">
      <w:pPr>
        <w:pStyle w:val="a7"/>
        <w:ind w:left="0"/>
      </w:pPr>
    </w:p>
    <w:p w:rsidR="00931178" w:rsidRPr="00931178" w:rsidRDefault="00931178" w:rsidP="00931178">
      <w:pPr>
        <w:pStyle w:val="a7"/>
        <w:ind w:left="0"/>
        <w:jc w:val="center"/>
        <w:rPr>
          <w:b/>
        </w:rPr>
      </w:pPr>
      <w:r w:rsidRPr="00931178">
        <w:rPr>
          <w:b/>
        </w:rPr>
        <w:t xml:space="preserve">7 </w:t>
      </w:r>
      <w:r w:rsidRPr="00931178">
        <w:rPr>
          <w:b/>
          <w:lang w:val="en-US"/>
        </w:rPr>
        <w:t>Business</w:t>
      </w:r>
      <w:r w:rsidRPr="00931178">
        <w:rPr>
          <w:b/>
        </w:rPr>
        <w:t xml:space="preserve"> </w:t>
      </w:r>
      <w:r w:rsidRPr="00931178">
        <w:rPr>
          <w:b/>
          <w:lang w:val="en-US"/>
        </w:rPr>
        <w:t>model</w:t>
      </w:r>
      <w:r w:rsidRPr="00931178">
        <w:rPr>
          <w:b/>
        </w:rPr>
        <w:t xml:space="preserve"> / Бизнес-модель</w:t>
      </w:r>
    </w:p>
    <w:p w:rsidR="00931178" w:rsidRDefault="00931178" w:rsidP="00931178">
      <w:pPr>
        <w:pStyle w:val="a7"/>
        <w:ind w:left="0"/>
      </w:pPr>
      <w:r>
        <w:t xml:space="preserve">Будет закуплено </w:t>
      </w:r>
      <w:r w:rsidR="00483666" w:rsidRPr="00483666">
        <w:t>2</w:t>
      </w:r>
      <w:r w:rsidRPr="00931178">
        <w:t xml:space="preserve"> </w:t>
      </w:r>
      <w:r>
        <w:t>планшет</w:t>
      </w:r>
      <w:r w:rsidR="00483666">
        <w:t>а</w:t>
      </w:r>
      <w:r>
        <w:t>, 1 настенный широкоэкранный телевизор, сервер.</w:t>
      </w:r>
    </w:p>
    <w:p w:rsidR="00931178" w:rsidRDefault="00931178" w:rsidP="00931178">
      <w:pPr>
        <w:pStyle w:val="a7"/>
        <w:ind w:left="0"/>
      </w:pPr>
      <w:r>
        <w:t xml:space="preserve">На планшеты будет установлено приложение, </w:t>
      </w:r>
      <w:r w:rsidR="00B37433">
        <w:t xml:space="preserve">с помощью </w:t>
      </w:r>
      <w:r>
        <w:t>которо</w:t>
      </w:r>
      <w:r w:rsidR="00B37433">
        <w:t>го можно будет</w:t>
      </w:r>
      <w:r>
        <w:t xml:space="preserve"> отправлять на сервер заказы</w:t>
      </w:r>
      <w:r w:rsidR="00B37433">
        <w:t xml:space="preserve"> и менять состояния заказа(В процессе, Сделан, Не оплачен)(Подробнее в 15-17 пунктах)</w:t>
      </w:r>
      <w:r>
        <w:t xml:space="preserve">. Сервер будет выводить на телевизор информацию. </w:t>
      </w:r>
    </w:p>
    <w:p w:rsidR="009062C2" w:rsidRPr="00931178" w:rsidRDefault="009062C2" w:rsidP="00931178">
      <w:pPr>
        <w:pStyle w:val="a7"/>
        <w:ind w:left="0"/>
      </w:pPr>
      <w:r>
        <w:t xml:space="preserve">Клиент будет заказывать блюда с помощью планшета, разносчик </w:t>
      </w:r>
      <w:r w:rsidR="00DC152B">
        <w:t xml:space="preserve">будет </w:t>
      </w:r>
      <w:r>
        <w:t>редактировать состояния заказов.</w:t>
      </w:r>
    </w:p>
    <w:p w:rsidR="00A30C11" w:rsidRDefault="00A30C11" w:rsidP="001A078C">
      <w:pPr>
        <w:pStyle w:val="a7"/>
        <w:ind w:left="0"/>
      </w:pPr>
    </w:p>
    <w:p w:rsidR="00A30C11" w:rsidRPr="00132A67" w:rsidRDefault="00A30C11" w:rsidP="00A30C11">
      <w:pPr>
        <w:pStyle w:val="a7"/>
        <w:ind w:left="0"/>
        <w:jc w:val="center"/>
        <w:rPr>
          <w:b/>
        </w:rPr>
      </w:pPr>
      <w:r w:rsidRPr="00132A67">
        <w:rPr>
          <w:b/>
        </w:rPr>
        <w:t xml:space="preserve">8 </w:t>
      </w:r>
      <w:r w:rsidRPr="00A30C11">
        <w:rPr>
          <w:b/>
          <w:lang w:val="en-US"/>
        </w:rPr>
        <w:t>Information</w:t>
      </w:r>
      <w:r w:rsidRPr="00132A67">
        <w:rPr>
          <w:b/>
        </w:rPr>
        <w:t xml:space="preserve"> </w:t>
      </w:r>
      <w:r w:rsidRPr="00A30C11">
        <w:rPr>
          <w:b/>
          <w:lang w:val="en-US"/>
        </w:rPr>
        <w:t>environment</w:t>
      </w:r>
      <w:r w:rsidRPr="00132A67">
        <w:rPr>
          <w:b/>
        </w:rPr>
        <w:t xml:space="preserve"> / </w:t>
      </w:r>
      <w:r w:rsidRPr="00A30C11">
        <w:rPr>
          <w:b/>
        </w:rPr>
        <w:t>Информационная</w:t>
      </w:r>
      <w:r w:rsidRPr="00132A67">
        <w:rPr>
          <w:b/>
        </w:rPr>
        <w:t xml:space="preserve"> </w:t>
      </w:r>
      <w:r w:rsidRPr="00A30C11">
        <w:rPr>
          <w:b/>
        </w:rPr>
        <w:t>среда</w:t>
      </w:r>
    </w:p>
    <w:p w:rsidR="00085211" w:rsidRDefault="002F4B74" w:rsidP="00A30C11">
      <w:pPr>
        <w:pStyle w:val="a7"/>
        <w:ind w:left="0"/>
      </w:pPr>
      <w:r>
        <w:t xml:space="preserve">Для достижения данной цели достаточно одного(этого) проекта. </w:t>
      </w:r>
    </w:p>
    <w:p w:rsidR="00085211" w:rsidRDefault="00085211" w:rsidP="00A30C11">
      <w:pPr>
        <w:pStyle w:val="a7"/>
        <w:ind w:left="0"/>
      </w:pPr>
    </w:p>
    <w:p w:rsidR="00A30C11" w:rsidRPr="00085211" w:rsidRDefault="002F4B74" w:rsidP="00A30C11">
      <w:pPr>
        <w:pStyle w:val="a7"/>
        <w:ind w:left="0"/>
      </w:pPr>
      <w:r>
        <w:t>В дальнейшем ,когда увеличится прибыль</w:t>
      </w:r>
      <w:r w:rsidR="00085211" w:rsidRPr="00085211">
        <w:t xml:space="preserve"> </w:t>
      </w:r>
      <w:r w:rsidR="00085211">
        <w:t>и проект окупиться, можно будет реализовать первый вариант проекта, в результате которого можно будет оставить только одного официанта. Также перейдя к этому проекту мы минимизируем затраты при изменение меню.</w:t>
      </w:r>
    </w:p>
    <w:p w:rsidR="00A30C11" w:rsidRPr="00D5383A" w:rsidRDefault="00A30C11" w:rsidP="00A30C11">
      <w:pPr>
        <w:pStyle w:val="a7"/>
        <w:ind w:left="0"/>
        <w:jc w:val="center"/>
        <w:rPr>
          <w:b/>
          <w:lang w:val="en-US"/>
        </w:rPr>
      </w:pPr>
      <w:r w:rsidRPr="00D5383A">
        <w:rPr>
          <w:b/>
          <w:lang w:val="en-US"/>
        </w:rPr>
        <w:t xml:space="preserve">9 </w:t>
      </w:r>
      <w:r w:rsidRPr="00A30C11">
        <w:rPr>
          <w:b/>
          <w:lang w:val="en-US"/>
        </w:rPr>
        <w:t>Business</w:t>
      </w:r>
      <w:r w:rsidRPr="00D5383A">
        <w:rPr>
          <w:b/>
          <w:lang w:val="en-US"/>
        </w:rPr>
        <w:t xml:space="preserve"> </w:t>
      </w:r>
      <w:r w:rsidRPr="00A30C11">
        <w:rPr>
          <w:b/>
          <w:lang w:val="en-US"/>
        </w:rPr>
        <w:t>processes</w:t>
      </w:r>
      <w:r w:rsidRPr="00D5383A">
        <w:rPr>
          <w:b/>
          <w:lang w:val="en-US"/>
        </w:rPr>
        <w:t xml:space="preserve"> / </w:t>
      </w:r>
      <w:r w:rsidRPr="00682512">
        <w:rPr>
          <w:b/>
        </w:rPr>
        <w:t>Бизнес</w:t>
      </w:r>
      <w:r w:rsidRPr="00D5383A">
        <w:rPr>
          <w:b/>
          <w:lang w:val="en-US"/>
        </w:rPr>
        <w:t>-</w:t>
      </w:r>
      <w:r w:rsidRPr="00682512">
        <w:rPr>
          <w:b/>
        </w:rPr>
        <w:t>процессы</w:t>
      </w:r>
    </w:p>
    <w:p w:rsidR="00A30C11" w:rsidRPr="00F30B74" w:rsidRDefault="002F6C6F" w:rsidP="00A30C11">
      <w:pPr>
        <w:pStyle w:val="a7"/>
        <w:ind w:left="0"/>
        <w:rPr>
          <w:lang w:val="en-US"/>
        </w:rPr>
      </w:pPr>
      <w:r>
        <w:t>С</w:t>
      </w:r>
      <w:r w:rsidR="002C40A8">
        <w:t>мотри</w:t>
      </w:r>
      <w:r w:rsidR="002C40A8" w:rsidRPr="002C40A8">
        <w:rPr>
          <w:lang w:val="en-US"/>
        </w:rPr>
        <w:t xml:space="preserve"> </w:t>
      </w:r>
      <w:r w:rsidR="002C40A8">
        <w:rPr>
          <w:lang w:val="en-US"/>
        </w:rPr>
        <w:t xml:space="preserve">User case.vsd, Active diagram.vsd, </w:t>
      </w:r>
      <w:r w:rsidR="002C40A8" w:rsidRPr="002C40A8">
        <w:rPr>
          <w:lang w:val="en-US"/>
        </w:rPr>
        <w:t>Sequence diagram.vsd</w:t>
      </w:r>
    </w:p>
    <w:p w:rsidR="00815037" w:rsidRPr="00F30B74" w:rsidRDefault="00815037" w:rsidP="00A30C11">
      <w:pPr>
        <w:pStyle w:val="a7"/>
        <w:ind w:left="0"/>
        <w:rPr>
          <w:lang w:val="en-US"/>
        </w:rPr>
      </w:pPr>
    </w:p>
    <w:p w:rsidR="00A30C11" w:rsidRPr="00A30C11" w:rsidRDefault="00A30C11" w:rsidP="00A30C11">
      <w:pPr>
        <w:pStyle w:val="a7"/>
        <w:ind w:left="0"/>
        <w:jc w:val="center"/>
        <w:rPr>
          <w:b/>
          <w:lang w:val="en-US"/>
        </w:rPr>
      </w:pPr>
      <w:r w:rsidRPr="00A30C11">
        <w:rPr>
          <w:b/>
          <w:lang w:val="en-US"/>
        </w:rPr>
        <w:t xml:space="preserve">10 Business operational policies and rules / </w:t>
      </w:r>
      <w:proofErr w:type="spellStart"/>
      <w:r w:rsidRPr="00A30C11">
        <w:rPr>
          <w:b/>
          <w:lang w:val="en-US"/>
        </w:rPr>
        <w:t>Политики</w:t>
      </w:r>
      <w:proofErr w:type="spellEnd"/>
      <w:r w:rsidRPr="00A30C11">
        <w:rPr>
          <w:b/>
          <w:lang w:val="en-US"/>
        </w:rPr>
        <w:t xml:space="preserve"> и </w:t>
      </w:r>
      <w:proofErr w:type="spellStart"/>
      <w:r w:rsidRPr="00A30C11">
        <w:rPr>
          <w:b/>
          <w:lang w:val="en-US"/>
        </w:rPr>
        <w:t>правила</w:t>
      </w:r>
      <w:proofErr w:type="spellEnd"/>
    </w:p>
    <w:p w:rsidR="00A30C11" w:rsidRDefault="00380EA6" w:rsidP="00A30C11">
      <w:pPr>
        <w:pStyle w:val="a7"/>
        <w:ind w:left="0"/>
      </w:pPr>
      <w:r>
        <w:t>Правила для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Приёмщик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Только приёмщик может создавать заказы, отменять, переводить только в состояние "Оплачен"</w:t>
      </w:r>
    </w:p>
    <w:p w:rsidR="00380EA6" w:rsidRDefault="00380EA6" w:rsidP="00380EA6">
      <w:pPr>
        <w:pStyle w:val="a7"/>
        <w:numPr>
          <w:ilvl w:val="0"/>
          <w:numId w:val="11"/>
        </w:numPr>
      </w:pPr>
      <w:r>
        <w:t>Разносчик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Может только изменить состояние заказа на "Доставлен" или "Не доставлен"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Повар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Может переводить состояние заказа только в "В процессе" или "Готов"</w:t>
      </w:r>
    </w:p>
    <w:p w:rsidR="00E43074" w:rsidRDefault="00E43074" w:rsidP="00E43074">
      <w:pPr>
        <w:pStyle w:val="a7"/>
        <w:ind w:left="0"/>
      </w:pPr>
      <w:r>
        <w:tab/>
        <w:t>Три выше описанных пользователя имеют доступ только к таблице неоплаченных заказов.</w:t>
      </w:r>
    </w:p>
    <w:p w:rsidR="00380EA6" w:rsidRDefault="00E43074" w:rsidP="00380EA6">
      <w:pPr>
        <w:pStyle w:val="a7"/>
        <w:numPr>
          <w:ilvl w:val="0"/>
          <w:numId w:val="11"/>
        </w:numPr>
      </w:pPr>
      <w:r>
        <w:t>Бухгалтер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Не имеет доступа к неоплаченным заказам, только к оплаченным, которые помещаются в отдельную БД</w:t>
      </w:r>
    </w:p>
    <w:p w:rsidR="00E43074" w:rsidRDefault="00E43074" w:rsidP="00E43074">
      <w:pPr>
        <w:pStyle w:val="a7"/>
        <w:numPr>
          <w:ilvl w:val="0"/>
          <w:numId w:val="11"/>
        </w:numPr>
      </w:pPr>
      <w:r>
        <w:t>Администратор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Имеет те же правила что и бухгалтер</w:t>
      </w:r>
    </w:p>
    <w:p w:rsidR="00E43074" w:rsidRDefault="00E43074" w:rsidP="00E43074">
      <w:pPr>
        <w:pStyle w:val="a7"/>
        <w:numPr>
          <w:ilvl w:val="0"/>
          <w:numId w:val="12"/>
        </w:numPr>
      </w:pPr>
      <w:r>
        <w:t>Только он может редактировать меню</w:t>
      </w:r>
    </w:p>
    <w:p w:rsidR="00E43074" w:rsidRPr="002C40A8" w:rsidRDefault="00E43074" w:rsidP="00E43074">
      <w:pPr>
        <w:pStyle w:val="a7"/>
        <w:ind w:left="1440"/>
      </w:pPr>
      <w:r>
        <w:t xml:space="preserve"> </w:t>
      </w:r>
    </w:p>
    <w:p w:rsidR="00A30C11" w:rsidRPr="00E43074" w:rsidRDefault="00A30C11" w:rsidP="00A30C11">
      <w:pPr>
        <w:pStyle w:val="a7"/>
        <w:ind w:left="0"/>
        <w:jc w:val="center"/>
        <w:rPr>
          <w:b/>
        </w:rPr>
      </w:pPr>
      <w:r w:rsidRPr="00E43074">
        <w:rPr>
          <w:b/>
        </w:rPr>
        <w:t xml:space="preserve">11 </w:t>
      </w:r>
      <w:r w:rsidRPr="00A30C11">
        <w:rPr>
          <w:b/>
          <w:lang w:val="en-US"/>
        </w:rPr>
        <w:t>Business</w:t>
      </w:r>
      <w:r w:rsidRPr="00E43074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E43074">
        <w:rPr>
          <w:b/>
        </w:rPr>
        <w:t xml:space="preserve"> </w:t>
      </w:r>
      <w:r w:rsidRPr="00A30C11">
        <w:rPr>
          <w:b/>
          <w:lang w:val="en-US"/>
        </w:rPr>
        <w:t>constraints</w:t>
      </w:r>
      <w:r w:rsidRPr="00E43074">
        <w:rPr>
          <w:b/>
        </w:rPr>
        <w:t xml:space="preserve"> / Ограничения деятельности</w:t>
      </w:r>
    </w:p>
    <w:p w:rsidR="00A30C11" w:rsidRDefault="00E43074" w:rsidP="00A30C11">
      <w:pPr>
        <w:pStyle w:val="a7"/>
        <w:ind w:left="0"/>
      </w:pPr>
      <w:r>
        <w:t xml:space="preserve">Процессы в системе могут происходить параллельно, поэтому требуется </w:t>
      </w:r>
      <w:proofErr w:type="spellStart"/>
      <w:r>
        <w:t>многопоточность</w:t>
      </w:r>
      <w:proofErr w:type="spellEnd"/>
      <w:r w:rsidR="00815037">
        <w:t xml:space="preserve"> и следовательно требуется как-то решить проблемы </w:t>
      </w:r>
      <w:proofErr w:type="spellStart"/>
      <w:r w:rsidR="00815037">
        <w:t>многопоточности</w:t>
      </w:r>
      <w:proofErr w:type="spellEnd"/>
      <w:r w:rsidR="00815037">
        <w:t xml:space="preserve">(одновременное </w:t>
      </w:r>
      <w:r w:rsidR="00815037">
        <w:lastRenderedPageBreak/>
        <w:t>изменение данных, например)</w:t>
      </w:r>
      <w:r>
        <w:t>.</w:t>
      </w:r>
      <w:r w:rsidR="00815037">
        <w:t xml:space="preserve"> Также они должны выполняться достаточно быстро(1 обновления в секунду будет достаточно.</w:t>
      </w:r>
    </w:p>
    <w:p w:rsidR="00E43074" w:rsidRPr="00E43074" w:rsidRDefault="00E43074" w:rsidP="00A30C11">
      <w:pPr>
        <w:pStyle w:val="a7"/>
        <w:ind w:left="0"/>
      </w:pPr>
    </w:p>
    <w:p w:rsidR="00A30C11" w:rsidRPr="00F30B74" w:rsidRDefault="00A30C11" w:rsidP="00A30C11">
      <w:pPr>
        <w:pStyle w:val="a7"/>
        <w:ind w:left="0"/>
        <w:jc w:val="center"/>
        <w:rPr>
          <w:b/>
        </w:rPr>
      </w:pPr>
      <w:r w:rsidRPr="00F30B74">
        <w:rPr>
          <w:b/>
        </w:rPr>
        <w:t xml:space="preserve">12 </w:t>
      </w:r>
      <w:r w:rsidRPr="00A30C11">
        <w:rPr>
          <w:b/>
          <w:lang w:val="en-US"/>
        </w:rPr>
        <w:t>Business</w:t>
      </w:r>
      <w:r w:rsidRPr="00F30B74">
        <w:rPr>
          <w:b/>
        </w:rPr>
        <w:t xml:space="preserve"> </w:t>
      </w:r>
      <w:r w:rsidRPr="00A30C11">
        <w:rPr>
          <w:b/>
          <w:lang w:val="en-US"/>
        </w:rPr>
        <w:t>operation</w:t>
      </w:r>
      <w:r w:rsidRPr="00F30B74">
        <w:rPr>
          <w:b/>
        </w:rPr>
        <w:t xml:space="preserve"> </w:t>
      </w:r>
      <w:r w:rsidRPr="00A30C11">
        <w:rPr>
          <w:b/>
          <w:lang w:val="en-US"/>
        </w:rPr>
        <w:t>modes</w:t>
      </w:r>
      <w:r w:rsidRPr="00F30B74">
        <w:rPr>
          <w:b/>
        </w:rPr>
        <w:t xml:space="preserve"> / Режимы работы</w:t>
      </w:r>
    </w:p>
    <w:p w:rsidR="00A30C11" w:rsidRDefault="00815037" w:rsidP="00A30C11">
      <w:pPr>
        <w:pStyle w:val="a7"/>
        <w:ind w:left="0"/>
      </w:pPr>
      <w:r>
        <w:t>В случае неполадок с сервером или интернетом, официантам и поварам придётся вернуться к старому режиму работы(как до внедрения проекта). Данные о заказах, назначенных блюдах будут сохранены в приложениях на планшетах, когда сервер будет починен, приложение нужно будет перезапустить.</w:t>
      </w:r>
    </w:p>
    <w:p w:rsidR="000E5DCE" w:rsidRPr="00815037" w:rsidRDefault="000E5DCE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13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quality</w:t>
      </w:r>
      <w:r w:rsidRPr="00A30C11">
        <w:rPr>
          <w:b/>
        </w:rPr>
        <w:t xml:space="preserve"> / Качество выполнения деятельности</w:t>
      </w:r>
    </w:p>
    <w:p w:rsidR="00A30C11" w:rsidRDefault="00EC550B" w:rsidP="00A30C11">
      <w:pPr>
        <w:pStyle w:val="a7"/>
        <w:ind w:left="0"/>
      </w:pPr>
      <w:r>
        <w:t xml:space="preserve">Качество системы будет измеряться в </w:t>
      </w:r>
      <w:r w:rsidRPr="00EC550B">
        <w:rPr>
          <w:b/>
          <w:i/>
        </w:rPr>
        <w:t>кол-ве обслуживаемых клиентов</w:t>
      </w:r>
      <w:r>
        <w:t xml:space="preserve">, и сравнении этого показателя с показателям до внедрения системы, если показатели примерно равны или кол-во обслуживаемых клиентов больше </w:t>
      </w:r>
      <w:proofErr w:type="spellStart"/>
      <w:r>
        <w:t>допроектного</w:t>
      </w:r>
      <w:proofErr w:type="spellEnd"/>
      <w:r>
        <w:t xml:space="preserve"> значения, то значит проект успешен. </w:t>
      </w:r>
    </w:p>
    <w:p w:rsidR="00EC550B" w:rsidRDefault="00EC550B" w:rsidP="00A30C11">
      <w:pPr>
        <w:pStyle w:val="a7"/>
        <w:ind w:left="0"/>
      </w:pPr>
      <w:r>
        <w:t xml:space="preserve">На выше описанный выше показатель будет влиять удобство использования и скорость работы(добавления заказов, изменения их состояний) официантов. Если </w:t>
      </w:r>
      <w:r w:rsidRPr="00EC550B">
        <w:rPr>
          <w:b/>
          <w:i/>
        </w:rPr>
        <w:t>скорость работы  официантов</w:t>
      </w:r>
      <w:r>
        <w:t xml:space="preserve"> выше или примерно равна </w:t>
      </w:r>
      <w:proofErr w:type="spellStart"/>
      <w:r>
        <w:t>допроектному</w:t>
      </w:r>
      <w:proofErr w:type="spellEnd"/>
      <w:r>
        <w:t xml:space="preserve"> показателю(с учётом того, что официантов меньше), то значит проект успешен.</w:t>
      </w:r>
    </w:p>
    <w:p w:rsidR="00EC550B" w:rsidRPr="00A30C11" w:rsidRDefault="00EC550B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14 </w:t>
      </w:r>
      <w:r w:rsidRPr="00A30C11">
        <w:rPr>
          <w:b/>
          <w:lang w:val="en-US"/>
        </w:rPr>
        <w:t>Business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structure</w:t>
      </w:r>
      <w:r w:rsidRPr="00A30C11">
        <w:rPr>
          <w:b/>
        </w:rPr>
        <w:t xml:space="preserve"> / Организационная структура</w:t>
      </w:r>
    </w:p>
    <w:p w:rsidR="006742CC" w:rsidRPr="00F30B74" w:rsidRDefault="006742CC" w:rsidP="006742CC">
      <w:pPr>
        <w:pStyle w:val="a7"/>
        <w:numPr>
          <w:ilvl w:val="0"/>
          <w:numId w:val="13"/>
        </w:numPr>
        <w:rPr>
          <w:b/>
          <w:i/>
        </w:rPr>
      </w:pPr>
      <w:r w:rsidRPr="00F30B74">
        <w:rPr>
          <w:b/>
          <w:i/>
        </w:rPr>
        <w:t>Хозяин ресторана</w:t>
      </w:r>
    </w:p>
    <w:p w:rsidR="006742CC" w:rsidRDefault="006742CC" w:rsidP="006742CC">
      <w:pPr>
        <w:pStyle w:val="a7"/>
      </w:pPr>
      <w:r>
        <w:t>В системе будет иметь роль администратора. Он будет получать прибыль от проекта.</w:t>
      </w:r>
    </w:p>
    <w:p w:rsidR="006742CC" w:rsidRPr="00F30B74" w:rsidRDefault="006742CC" w:rsidP="006742CC">
      <w:pPr>
        <w:pStyle w:val="a7"/>
        <w:numPr>
          <w:ilvl w:val="0"/>
          <w:numId w:val="13"/>
        </w:numPr>
        <w:rPr>
          <w:b/>
          <w:i/>
        </w:rPr>
      </w:pPr>
      <w:r w:rsidRPr="00F30B74">
        <w:rPr>
          <w:b/>
          <w:i/>
        </w:rPr>
        <w:t>Повара</w:t>
      </w:r>
    </w:p>
    <w:p w:rsidR="006742CC" w:rsidRDefault="006742CC" w:rsidP="006742CC">
      <w:pPr>
        <w:pStyle w:val="a7"/>
      </w:pPr>
      <w:r>
        <w:t>Получают заказы от официантов, готовят блюда, распределяют между собой блюда. Данная система позволит им организовать распределение блюд между собой и в более наглядном виде иметь информацию о порученным им заказах.</w:t>
      </w:r>
    </w:p>
    <w:p w:rsidR="006742CC" w:rsidRPr="00F30B74" w:rsidRDefault="006742CC" w:rsidP="006742CC">
      <w:pPr>
        <w:pStyle w:val="a7"/>
        <w:numPr>
          <w:ilvl w:val="0"/>
          <w:numId w:val="13"/>
        </w:numPr>
        <w:rPr>
          <w:b/>
          <w:i/>
        </w:rPr>
      </w:pPr>
      <w:r w:rsidRPr="00F30B74">
        <w:rPr>
          <w:b/>
          <w:i/>
        </w:rPr>
        <w:t>Официанты</w:t>
      </w:r>
    </w:p>
    <w:p w:rsidR="006742CC" w:rsidRDefault="006742CC" w:rsidP="006742CC">
      <w:pPr>
        <w:pStyle w:val="a7"/>
      </w:pPr>
      <w:r>
        <w:t xml:space="preserve">Принимаю и доставляют заказы, также принимают деньги. </w:t>
      </w:r>
      <w:r w:rsidR="000E5DCE">
        <w:t>Позволит разделить на две узко направленных должности: приёмщика и разносчика. Так же система позволит избежать ошибок при приёме заказов.</w:t>
      </w:r>
    </w:p>
    <w:p w:rsidR="000E5DCE" w:rsidRPr="00A30C11" w:rsidRDefault="000E5DCE" w:rsidP="006742CC">
      <w:pPr>
        <w:pStyle w:val="a7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15 </w:t>
      </w:r>
      <w:r w:rsidRPr="00A30C11">
        <w:rPr>
          <w:b/>
          <w:lang w:val="en-US"/>
        </w:rPr>
        <w:t>User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requirements</w:t>
      </w:r>
      <w:r w:rsidRPr="00A30C11">
        <w:rPr>
          <w:b/>
        </w:rPr>
        <w:t xml:space="preserve"> / Требования польз</w:t>
      </w:r>
      <w:r w:rsidR="00F324FA">
        <w:rPr>
          <w:b/>
        </w:rPr>
        <w:t>о</w:t>
      </w:r>
      <w:r w:rsidRPr="00A30C11">
        <w:rPr>
          <w:b/>
        </w:rPr>
        <w:t>вателей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10"/>
        </w:numPr>
      </w:pPr>
      <w:r>
        <w:t>Можно назначать заказ на конкретного повара(на себя или другого)</w:t>
      </w:r>
    </w:p>
    <w:p w:rsidR="002859A8" w:rsidRDefault="002859A8" w:rsidP="002859A8">
      <w:pPr>
        <w:pStyle w:val="a7"/>
        <w:numPr>
          <w:ilvl w:val="0"/>
          <w:numId w:val="10"/>
        </w:numPr>
      </w:pPr>
      <w:r>
        <w:t>Можно отмечать готовые заказы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заказа(Заказы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Default="002859A8" w:rsidP="002859A8">
      <w:pPr>
        <w:pStyle w:val="a7"/>
        <w:spacing w:after="200" w:line="276" w:lineRule="auto"/>
        <w:ind w:left="1440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создавать и просматривать заказы у конкретного столика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lastRenderedPageBreak/>
        <w:t>Можно удалять заказы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завершить, отменить заказ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официанта(приёмщика и разносчика)</w:t>
      </w:r>
      <w:r>
        <w:t xml:space="preserve"> 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Скорость обновления списка заказов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Кол-во обновлении в секунду(1 обновление в секунду)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заказа(Заказы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Default="002859A8" w:rsidP="002859A8">
      <w:pPr>
        <w:pStyle w:val="a7"/>
        <w:spacing w:after="200" w:line="276" w:lineRule="auto"/>
        <w:ind w:left="1440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сравнить доходы из одного временного промежутка с другим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Pr="0057576F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2859A8" w:rsidRPr="0057576F" w:rsidRDefault="002859A8" w:rsidP="002859A8">
      <w:pPr>
        <w:pStyle w:val="a7"/>
        <w:numPr>
          <w:ilvl w:val="1"/>
          <w:numId w:val="9"/>
        </w:numPr>
        <w:spacing w:after="200" w:line="276" w:lineRule="auto"/>
      </w:pP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2859A8" w:rsidRDefault="002859A8" w:rsidP="002859A8">
      <w:pPr>
        <w:pStyle w:val="a7"/>
        <w:numPr>
          <w:ilvl w:val="0"/>
          <w:numId w:val="9"/>
        </w:numPr>
      </w:pPr>
      <w:r>
        <w:t>Можно добавлять и изменять старые виды блюд и блюда соответствующего типа</w:t>
      </w:r>
    </w:p>
    <w:p w:rsidR="002859A8" w:rsidRDefault="002859A8" w:rsidP="002859A8">
      <w:pPr>
        <w:pStyle w:val="a7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Удобность использования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Быстрый поиск заказов, блюд и их видов(Заказы отсортированы)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2859A8" w:rsidRPr="00D05035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Интерфейс понятен, прост в использовании.</w:t>
      </w:r>
    </w:p>
    <w:p w:rsidR="002859A8" w:rsidRDefault="002859A8" w:rsidP="002859A8">
      <w:pPr>
        <w:pStyle w:val="a7"/>
        <w:numPr>
          <w:ilvl w:val="0"/>
          <w:numId w:val="9"/>
        </w:numPr>
        <w:spacing w:after="200" w:line="276" w:lineRule="auto"/>
      </w:pPr>
      <w:r>
        <w:t>Отказоустойчивость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Сохранность данных</w:t>
      </w:r>
    </w:p>
    <w:p w:rsidR="002859A8" w:rsidRDefault="002859A8" w:rsidP="002859A8">
      <w:pPr>
        <w:pStyle w:val="a7"/>
        <w:numPr>
          <w:ilvl w:val="1"/>
          <w:numId w:val="9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5E1A79" w:rsidRDefault="005E1A79" w:rsidP="005E1A79">
      <w:pPr>
        <w:pStyle w:val="a7"/>
        <w:spacing w:after="200" w:line="276" w:lineRule="auto"/>
        <w:ind w:left="1440"/>
      </w:pPr>
    </w:p>
    <w:p w:rsidR="005E1A79" w:rsidRPr="00A30C11" w:rsidRDefault="005E1A7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16 </w:t>
      </w:r>
      <w:r w:rsidRPr="00A30C11">
        <w:rPr>
          <w:b/>
          <w:lang w:val="en-US"/>
        </w:rPr>
        <w:t>Operational</w:t>
      </w:r>
      <w:r w:rsidRPr="00A30C11">
        <w:rPr>
          <w:b/>
        </w:rPr>
        <w:t xml:space="preserve"> </w:t>
      </w:r>
      <w:r w:rsidRPr="00A30C11">
        <w:rPr>
          <w:b/>
          <w:lang w:val="en-US"/>
        </w:rPr>
        <w:t>concept</w:t>
      </w:r>
      <w:r w:rsidRPr="00A30C11">
        <w:rPr>
          <w:b/>
        </w:rPr>
        <w:t xml:space="preserve"> / Концепция использования системы</w:t>
      </w:r>
    </w:p>
    <w:p w:rsidR="00F41B60" w:rsidRDefault="00F41B60" w:rsidP="00F41B60">
      <w:pPr>
        <w:pStyle w:val="a7"/>
        <w:ind w:left="0"/>
      </w:pPr>
      <w:r>
        <w:t xml:space="preserve">На планшеты будет установлено приложение. </w:t>
      </w:r>
    </w:p>
    <w:p w:rsidR="00F41B60" w:rsidRDefault="005E1A79" w:rsidP="00F41B60">
      <w:pPr>
        <w:pStyle w:val="a7"/>
        <w:ind w:left="0"/>
      </w:pPr>
      <w:r>
        <w:tab/>
      </w:r>
      <w:r w:rsidR="004F0967">
        <w:t>С его помощью можно</w:t>
      </w:r>
      <w:r w:rsidR="00F41B60">
        <w:t xml:space="preserve"> просматривать кто что заказал, </w:t>
      </w:r>
      <w:r w:rsidR="00F41B60" w:rsidRPr="00F324FA">
        <w:rPr>
          <w:b/>
        </w:rPr>
        <w:t>отменять</w:t>
      </w:r>
      <w:r w:rsidR="00F41B60">
        <w:t xml:space="preserve"> и создавать заказы. </w:t>
      </w:r>
      <w:r w:rsidR="003F6AAC">
        <w:t>У официантов</w:t>
      </w:r>
      <w:r w:rsidR="00F41B60">
        <w:t xml:space="preserve"> будет </w:t>
      </w:r>
      <w:r w:rsidR="003F6AAC">
        <w:t xml:space="preserve">по одному </w:t>
      </w:r>
      <w:r w:rsidR="00F41B60">
        <w:t>планшет</w:t>
      </w:r>
      <w:r w:rsidR="003F6AAC">
        <w:t>у</w:t>
      </w:r>
      <w:r w:rsidR="00F41B60">
        <w:rPr>
          <w:b/>
        </w:rPr>
        <w:t xml:space="preserve">, </w:t>
      </w:r>
      <w:r w:rsidR="00F41B60" w:rsidRPr="007F7EC2">
        <w:t>этот планшет будет использоваться для сброса заказов у отдельного столика</w:t>
      </w:r>
      <w:r w:rsidR="00F41B60">
        <w:t xml:space="preserve">(сбрасывать будет </w:t>
      </w:r>
      <w:r w:rsidR="00BF6B63">
        <w:t>приёмщик</w:t>
      </w:r>
      <w:r w:rsidR="00F41B60">
        <w:t>)</w:t>
      </w:r>
    </w:p>
    <w:p w:rsidR="005E1A79" w:rsidRDefault="005E1A79" w:rsidP="00F41B60">
      <w:pPr>
        <w:pStyle w:val="a7"/>
        <w:ind w:left="0"/>
      </w:pPr>
      <w:r>
        <w:lastRenderedPageBreak/>
        <w:tab/>
      </w:r>
      <w:r w:rsidR="003F6AAC">
        <w:t>Один официант будет выполнять роль приёмщика заказов, второй разносчика. Перв</w:t>
      </w:r>
      <w:r w:rsidR="00F732C9">
        <w:t xml:space="preserve">ый только ходит между столиками, </w:t>
      </w:r>
      <w:r w:rsidR="003F6AAC">
        <w:t>принимает заказы</w:t>
      </w:r>
      <w:r w:rsidR="00F732C9">
        <w:t xml:space="preserve"> и деньги, второй разносит заказы. </w:t>
      </w:r>
      <w:r>
        <w:t xml:space="preserve">Повара будут брать заказы, отмечать те которые они будут делать, и отмечать готовые. </w:t>
      </w:r>
    </w:p>
    <w:p w:rsidR="00A30C11" w:rsidRDefault="005E1A79" w:rsidP="00A30C11">
      <w:pPr>
        <w:pStyle w:val="a7"/>
        <w:ind w:left="0"/>
      </w:pPr>
      <w:r>
        <w:tab/>
      </w:r>
      <w:r w:rsidR="00F41B60">
        <w:t>Приложение будет таким образом разработано, что можно будет с помощью специальной программы редактировать</w:t>
      </w:r>
      <w:r w:rsidR="00483E13">
        <w:t xml:space="preserve"> меню, программа будет достаточно простой, чтобы можно было отредактировать без участия программистов. </w:t>
      </w:r>
    </w:p>
    <w:p w:rsidR="00483E13" w:rsidRPr="00E0730F" w:rsidRDefault="00483E13" w:rsidP="00A30C11">
      <w:pPr>
        <w:pStyle w:val="a7"/>
        <w:ind w:left="0"/>
      </w:pPr>
      <w:r w:rsidRPr="00483E13">
        <w:rPr>
          <w:b/>
        </w:rPr>
        <w:t>Поддержка системы:</w:t>
      </w:r>
      <w:r>
        <w:rPr>
          <w:b/>
        </w:rPr>
        <w:t xml:space="preserve"> </w:t>
      </w:r>
      <w:r w:rsidRPr="00483E13">
        <w:t>раз в месяц будут приглашаться прогр</w:t>
      </w:r>
      <w:r>
        <w:t>аммисты создавшие сист</w:t>
      </w:r>
      <w:r w:rsidR="003F4A6D">
        <w:t>ему для проверки работы системы</w:t>
      </w:r>
    </w:p>
    <w:p w:rsidR="00483E13" w:rsidRPr="00483E13" w:rsidRDefault="00483E13" w:rsidP="00A30C11">
      <w:pPr>
        <w:pStyle w:val="a7"/>
        <w:ind w:left="0"/>
        <w:rPr>
          <w:b/>
        </w:rPr>
      </w:pPr>
    </w:p>
    <w:p w:rsidR="00F41B60" w:rsidRPr="00483E13" w:rsidRDefault="00A30C11" w:rsidP="00483E13">
      <w:pPr>
        <w:pStyle w:val="a7"/>
        <w:ind w:left="0"/>
        <w:jc w:val="center"/>
        <w:rPr>
          <w:b/>
        </w:rPr>
      </w:pPr>
      <w:r w:rsidRPr="00A30C11">
        <w:rPr>
          <w:b/>
        </w:rPr>
        <w:t xml:space="preserve">17 </w:t>
      </w:r>
      <w:proofErr w:type="spellStart"/>
      <w:r w:rsidRPr="00A30C11">
        <w:rPr>
          <w:b/>
        </w:rPr>
        <w:t>Operational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scenarios</w:t>
      </w:r>
      <w:proofErr w:type="spellEnd"/>
      <w:r w:rsidRPr="00A30C11">
        <w:rPr>
          <w:b/>
        </w:rPr>
        <w:t xml:space="preserve"> / Сценарии эксплуатации</w:t>
      </w:r>
    </w:p>
    <w:p w:rsidR="00607999" w:rsidRDefault="00D5383A" w:rsidP="00A30C11">
      <w:pPr>
        <w:pStyle w:val="a7"/>
        <w:ind w:left="0"/>
      </w:pPr>
      <w:r>
        <w:t>Официант</w:t>
      </w:r>
      <w:r w:rsidR="00483E13">
        <w:t xml:space="preserve"> </w:t>
      </w:r>
      <w:r>
        <w:t>просматривает меню</w:t>
      </w:r>
      <w:r w:rsidR="00483E13">
        <w:t xml:space="preserve"> выбирает нужные </w:t>
      </w:r>
      <w:r>
        <w:t xml:space="preserve">клиенту блюда, </w:t>
      </w:r>
      <w:r w:rsidR="00483E13">
        <w:t>нажимает на кнопку заказать. Далее выводится список заказанных блюд и спрашивается: вы уверены что хотите заказать именно эти блюда?</w:t>
      </w:r>
      <w:r w:rsidR="00607999">
        <w:t xml:space="preserve"> </w:t>
      </w:r>
    </w:p>
    <w:p w:rsidR="0014080F" w:rsidRDefault="0014080F" w:rsidP="00A30C11">
      <w:pPr>
        <w:pStyle w:val="a7"/>
        <w:ind w:left="0"/>
      </w:pPr>
    </w:p>
    <w:p w:rsidR="00F41B60" w:rsidRDefault="00607999" w:rsidP="00A30C11">
      <w:pPr>
        <w:pStyle w:val="a7"/>
        <w:ind w:left="0"/>
      </w:pPr>
      <w:r>
        <w:t xml:space="preserve">Будет предложено три варианта: 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Да. После нажатия заказ отправляется на сервер и содержимое выводится на экран, который находится на кухне.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 xml:space="preserve">Вернуться. Список заказанных блюд будет сохранён и клиент может </w:t>
      </w:r>
      <w:proofErr w:type="spellStart"/>
      <w:r>
        <w:t>дозаказать</w:t>
      </w:r>
      <w:proofErr w:type="spellEnd"/>
      <w:r>
        <w:t xml:space="preserve"> или отменить некоторые блюда.</w:t>
      </w:r>
    </w:p>
    <w:p w:rsidR="00607999" w:rsidRDefault="00607999" w:rsidP="00607999">
      <w:pPr>
        <w:pStyle w:val="a7"/>
        <w:numPr>
          <w:ilvl w:val="0"/>
          <w:numId w:val="6"/>
        </w:numPr>
      </w:pPr>
      <w:r>
        <w:t>Сброс. Список</w:t>
      </w:r>
      <w:r w:rsidRPr="00607999">
        <w:t xml:space="preserve"> </w:t>
      </w:r>
      <w:r>
        <w:t>заказанных блюд будет сброшен, клиент должен будет сформировать список заново.</w:t>
      </w:r>
    </w:p>
    <w:p w:rsidR="0014080F" w:rsidRDefault="0014080F" w:rsidP="0014080F">
      <w:pPr>
        <w:pStyle w:val="a7"/>
      </w:pPr>
    </w:p>
    <w:p w:rsidR="00F41B60" w:rsidRDefault="003F4A6D" w:rsidP="003F4A6D">
      <w:pPr>
        <w:pStyle w:val="a7"/>
        <w:ind w:left="0"/>
      </w:pPr>
      <w:r>
        <w:t>Созданный заказ имеет состояние "Не готовится", повар выбирает заказ, который не готовится и переводит его состояние в "В процессе", когда заказ будет готов в состояние "Готов". Когда заказ в состоянии готов, разносчик доставляет заказ и переводит в состояние "Доставлен". Когда клиент оплатит заказ, то приёмщик удалит заказ.</w:t>
      </w:r>
    </w:p>
    <w:p w:rsidR="005E1A79" w:rsidRDefault="005E1A79" w:rsidP="003F4A6D">
      <w:pPr>
        <w:pStyle w:val="a7"/>
        <w:ind w:left="0"/>
      </w:pPr>
    </w:p>
    <w:p w:rsidR="005E1A79" w:rsidRPr="005E1A79" w:rsidRDefault="005E1A79" w:rsidP="003F4A6D">
      <w:pPr>
        <w:pStyle w:val="a7"/>
        <w:ind w:left="0"/>
      </w:pPr>
      <w:r>
        <w:t xml:space="preserve">Бухгалтер может </w:t>
      </w:r>
      <w:r w:rsidR="00C46CAF">
        <w:t>выбрать временной промежуток и сохранять</w:t>
      </w:r>
      <w:r>
        <w:t xml:space="preserve"> таблицу </w:t>
      </w:r>
      <w:r w:rsidR="00C46CAF">
        <w:t>отчёт в виде таблицы</w:t>
      </w:r>
      <w:r w:rsidRPr="005E1A79">
        <w:t>.</w:t>
      </w:r>
    </w:p>
    <w:p w:rsidR="00B06789" w:rsidRDefault="00B06789" w:rsidP="00A30C11">
      <w:pPr>
        <w:pStyle w:val="a7"/>
        <w:ind w:left="0"/>
      </w:pPr>
    </w:p>
    <w:p w:rsidR="00A30C11" w:rsidRPr="00A30C11" w:rsidRDefault="00A30C11" w:rsidP="00A30C11">
      <w:pPr>
        <w:pStyle w:val="a7"/>
        <w:ind w:left="0"/>
        <w:jc w:val="center"/>
      </w:pPr>
      <w:r w:rsidRPr="00A30C11">
        <w:rPr>
          <w:b/>
        </w:rPr>
        <w:t xml:space="preserve">18 </w:t>
      </w:r>
      <w:proofErr w:type="spellStart"/>
      <w:r w:rsidRPr="00A30C11">
        <w:rPr>
          <w:b/>
        </w:rPr>
        <w:t>Project</w:t>
      </w:r>
      <w:proofErr w:type="spellEnd"/>
      <w:r w:rsidRPr="00A30C11">
        <w:rPr>
          <w:b/>
        </w:rPr>
        <w:t xml:space="preserve"> </w:t>
      </w:r>
      <w:proofErr w:type="spellStart"/>
      <w:r w:rsidRPr="00A30C11">
        <w:rPr>
          <w:b/>
        </w:rPr>
        <w:t>constraints</w:t>
      </w:r>
      <w:proofErr w:type="spellEnd"/>
      <w:r w:rsidRPr="00A30C11">
        <w:rPr>
          <w:b/>
        </w:rPr>
        <w:t xml:space="preserve"> / Проектные ограничения</w:t>
      </w:r>
    </w:p>
    <w:p w:rsidR="00A30C11" w:rsidRDefault="007F7EC2" w:rsidP="00A30C11">
      <w:pPr>
        <w:pStyle w:val="a7"/>
        <w:ind w:left="0"/>
      </w:pPr>
      <w:r>
        <w:t xml:space="preserve">Зарплата приёмщикам заказов: </w:t>
      </w:r>
      <w:r>
        <w:rPr>
          <w:lang w:val="en-US"/>
        </w:rPr>
        <w:t>N</w:t>
      </w:r>
      <w:r w:rsidRPr="007F7EC2">
        <w:t xml:space="preserve"> </w:t>
      </w:r>
      <w:r>
        <w:t>приёмщиков * зарплата</w:t>
      </w:r>
    </w:p>
    <w:p w:rsidR="007F7EC2" w:rsidRDefault="007F7EC2" w:rsidP="00A30C11">
      <w:pPr>
        <w:pStyle w:val="a7"/>
        <w:ind w:left="0"/>
      </w:pPr>
    </w:p>
    <w:p w:rsidR="007F7EC2" w:rsidRDefault="007F7EC2" w:rsidP="00A30C11">
      <w:pPr>
        <w:pStyle w:val="a7"/>
        <w:ind w:left="0"/>
      </w:pPr>
      <w:r>
        <w:t xml:space="preserve">Обслуживание сервера: </w:t>
      </w:r>
      <w:r>
        <w:rPr>
          <w:lang w:val="en-US"/>
        </w:rPr>
        <w:t>N</w:t>
      </w:r>
      <w:r w:rsidRPr="00682512">
        <w:t>1</w:t>
      </w:r>
      <w:r>
        <w:t xml:space="preserve"> рублей</w:t>
      </w:r>
    </w:p>
    <w:p w:rsidR="007F7EC2" w:rsidRDefault="00C05065" w:rsidP="00A30C11">
      <w:pPr>
        <w:pStyle w:val="a7"/>
        <w:ind w:left="0"/>
      </w:pPr>
      <w:r>
        <w:t xml:space="preserve">Обслуживание планшетов: </w:t>
      </w:r>
      <w:r w:rsidR="005E1A79" w:rsidRPr="002859A8">
        <w:t>3</w:t>
      </w:r>
      <w:r w:rsidRPr="00931178">
        <w:t xml:space="preserve"> </w:t>
      </w:r>
      <w:r w:rsidR="00A118C3">
        <w:t>планшета</w:t>
      </w:r>
      <w:r>
        <w:t xml:space="preserve"> * стоимость обслуживания</w:t>
      </w:r>
    </w:p>
    <w:p w:rsidR="00B37433" w:rsidRDefault="00B37433" w:rsidP="00A30C11">
      <w:pPr>
        <w:pStyle w:val="a7"/>
        <w:ind w:left="0"/>
      </w:pPr>
      <w:r>
        <w:t xml:space="preserve">Обслуживание телевизора: </w:t>
      </w:r>
      <w:r>
        <w:rPr>
          <w:lang w:val="en-US"/>
        </w:rPr>
        <w:t>N</w:t>
      </w:r>
      <w:r w:rsidRPr="00D5383A">
        <w:t xml:space="preserve">2 </w:t>
      </w:r>
      <w:r>
        <w:t>рублей</w:t>
      </w:r>
    </w:p>
    <w:p w:rsidR="008A2EDA" w:rsidRPr="008A2EDA" w:rsidRDefault="008A2EDA" w:rsidP="00A30C11">
      <w:pPr>
        <w:pStyle w:val="a7"/>
        <w:ind w:left="0"/>
      </w:pPr>
      <w:r>
        <w:t xml:space="preserve">Ежемесячная проверка оборудования: </w:t>
      </w:r>
      <w:r>
        <w:rPr>
          <w:lang w:val="en-US"/>
        </w:rPr>
        <w:t>N</w:t>
      </w:r>
      <w:r w:rsidRPr="00085211">
        <w:t xml:space="preserve">3 </w:t>
      </w:r>
      <w:r>
        <w:t>рублей</w:t>
      </w:r>
    </w:p>
    <w:p w:rsidR="00C05065" w:rsidRDefault="00C05065" w:rsidP="00A30C11">
      <w:pPr>
        <w:pStyle w:val="a7"/>
        <w:ind w:left="0"/>
      </w:pPr>
      <w:r>
        <w:t xml:space="preserve">Стоимость проекта: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планшета * </w:t>
      </w:r>
      <w:r w:rsidR="005E1A79">
        <w:rPr>
          <w:lang w:val="en-US"/>
        </w:rPr>
        <w:t>3</w:t>
      </w:r>
      <w:r w:rsidRPr="00931178">
        <w:t xml:space="preserve"> </w:t>
      </w:r>
      <w:r>
        <w:t>планшет</w:t>
      </w:r>
      <w:r w:rsidR="00A118C3">
        <w:t>а</w:t>
      </w:r>
      <w:r>
        <w:t xml:space="preserve">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телевизора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 xml:space="preserve">стоимость сервера </w:t>
      </w:r>
    </w:p>
    <w:p w:rsidR="00C05065" w:rsidRDefault="00C05065" w:rsidP="00C05065">
      <w:pPr>
        <w:pStyle w:val="a7"/>
        <w:numPr>
          <w:ilvl w:val="0"/>
          <w:numId w:val="5"/>
        </w:numPr>
      </w:pPr>
      <w:r>
        <w:t>оплата труда программистов</w:t>
      </w:r>
    </w:p>
    <w:p w:rsidR="00D22054" w:rsidRDefault="00D22054" w:rsidP="00D22054"/>
    <w:p w:rsidR="00D22054" w:rsidRDefault="00D22054" w:rsidP="00D22054">
      <w:r>
        <w:t>Время на выполнение проекта: 2 недели создание приложение, 1 неделя на установку, настройку оборудования, тестирование в реальных условиях</w:t>
      </w:r>
    </w:p>
    <w:p w:rsidR="00D22054" w:rsidRDefault="00D22054" w:rsidP="00D22054"/>
    <w:p w:rsidR="00D22054" w:rsidRPr="00B37433" w:rsidRDefault="00D22054" w:rsidP="00D22054">
      <w:r>
        <w:t>Время через которое проект окупиться:</w:t>
      </w:r>
      <w:r w:rsidRPr="00D22054">
        <w:t xml:space="preserve"> </w:t>
      </w:r>
      <w:r>
        <w:t xml:space="preserve">Стоимость проекта </w:t>
      </w:r>
      <w:r w:rsidRPr="00D22054">
        <w:t xml:space="preserve">/ </w:t>
      </w:r>
      <w:r>
        <w:t xml:space="preserve">Зарплата приёмщиков заказов + </w:t>
      </w:r>
      <w:r w:rsidR="00682512">
        <w:t>(</w:t>
      </w:r>
      <w:r>
        <w:t>Зарплата приёмщиков заказов</w:t>
      </w:r>
      <w:r w:rsidR="00682512">
        <w:t xml:space="preserve"> + 1)</w:t>
      </w:r>
      <w:r>
        <w:t xml:space="preserve"> </w:t>
      </w:r>
      <w:r w:rsidRPr="00D22054">
        <w:t xml:space="preserve">/ </w:t>
      </w:r>
      <w:r w:rsidR="00614249">
        <w:t>(</w:t>
      </w:r>
      <w:r>
        <w:t xml:space="preserve">обслуживание планшетов </w:t>
      </w:r>
      <w:r w:rsidR="00B37433" w:rsidRPr="00B37433">
        <w:t>,</w:t>
      </w:r>
      <w:r>
        <w:t>сервера</w:t>
      </w:r>
      <w:r w:rsidR="00B37433" w:rsidRPr="00B37433">
        <w:t xml:space="preserve"> , </w:t>
      </w:r>
      <w:r w:rsidR="00B37433">
        <w:t>телевизора</w:t>
      </w:r>
      <w:r w:rsidR="008A2EDA">
        <w:t xml:space="preserve"> + </w:t>
      </w:r>
      <w:r w:rsidR="00614249">
        <w:t>е</w:t>
      </w:r>
      <w:r w:rsidR="008A2EDA">
        <w:t>жемесячная проверка оборудования</w:t>
      </w:r>
      <w:r w:rsidR="00614249">
        <w:t>)</w:t>
      </w:r>
    </w:p>
    <w:sectPr w:rsidR="00D22054" w:rsidRPr="00B37433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1B5" w:rsidRDefault="00CA01B5">
      <w:r>
        <w:separator/>
      </w:r>
    </w:p>
  </w:endnote>
  <w:endnote w:type="continuationSeparator" w:id="0">
    <w:p w:rsidR="00CA01B5" w:rsidRDefault="00CA0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1B5" w:rsidRDefault="00CA01B5">
      <w:r>
        <w:separator/>
      </w:r>
    </w:p>
  </w:footnote>
  <w:footnote w:type="continuationSeparator" w:id="0">
    <w:p w:rsidR="00CA01B5" w:rsidRDefault="00CA01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CE0"/>
    <w:multiLevelType w:val="multilevel"/>
    <w:tmpl w:val="19F8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47B23"/>
    <w:multiLevelType w:val="hybridMultilevel"/>
    <w:tmpl w:val="8294C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157B4B"/>
    <w:multiLevelType w:val="hybridMultilevel"/>
    <w:tmpl w:val="A3A2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13090"/>
    <w:multiLevelType w:val="hybridMultilevel"/>
    <w:tmpl w:val="A3A21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D35BC"/>
    <w:multiLevelType w:val="hybridMultilevel"/>
    <w:tmpl w:val="5F9E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47F92"/>
    <w:multiLevelType w:val="hybridMultilevel"/>
    <w:tmpl w:val="1B747C06"/>
    <w:lvl w:ilvl="0" w:tplc="84A2BE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B37AF4"/>
    <w:multiLevelType w:val="hybridMultilevel"/>
    <w:tmpl w:val="625E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7718A"/>
    <w:rsid w:val="00085211"/>
    <w:rsid w:val="000C4C75"/>
    <w:rsid w:val="000C6D2D"/>
    <w:rsid w:val="000D0969"/>
    <w:rsid w:val="000D138A"/>
    <w:rsid w:val="000E5C9F"/>
    <w:rsid w:val="000E5DCE"/>
    <w:rsid w:val="00132A67"/>
    <w:rsid w:val="0014080F"/>
    <w:rsid w:val="001A078C"/>
    <w:rsid w:val="001C0290"/>
    <w:rsid w:val="00271018"/>
    <w:rsid w:val="002859A8"/>
    <w:rsid w:val="002A70FB"/>
    <w:rsid w:val="002C40A8"/>
    <w:rsid w:val="002F4B74"/>
    <w:rsid w:val="002F6C6F"/>
    <w:rsid w:val="003105C2"/>
    <w:rsid w:val="003317E0"/>
    <w:rsid w:val="00365AB4"/>
    <w:rsid w:val="00380EA6"/>
    <w:rsid w:val="003919AD"/>
    <w:rsid w:val="003F4A6D"/>
    <w:rsid w:val="003F6AAC"/>
    <w:rsid w:val="0040237C"/>
    <w:rsid w:val="004220E1"/>
    <w:rsid w:val="00453DA4"/>
    <w:rsid w:val="00483666"/>
    <w:rsid w:val="00483E13"/>
    <w:rsid w:val="004A7CE4"/>
    <w:rsid w:val="004B0353"/>
    <w:rsid w:val="004B3C48"/>
    <w:rsid w:val="004F0967"/>
    <w:rsid w:val="00507752"/>
    <w:rsid w:val="00540633"/>
    <w:rsid w:val="00554B84"/>
    <w:rsid w:val="00595018"/>
    <w:rsid w:val="005E1A79"/>
    <w:rsid w:val="005E79BF"/>
    <w:rsid w:val="006018D1"/>
    <w:rsid w:val="00607999"/>
    <w:rsid w:val="00610EC5"/>
    <w:rsid w:val="00614249"/>
    <w:rsid w:val="00620561"/>
    <w:rsid w:val="006378A9"/>
    <w:rsid w:val="006742CC"/>
    <w:rsid w:val="00682512"/>
    <w:rsid w:val="00683E0C"/>
    <w:rsid w:val="0069061E"/>
    <w:rsid w:val="006C6F31"/>
    <w:rsid w:val="007764C8"/>
    <w:rsid w:val="007936A6"/>
    <w:rsid w:val="007B7139"/>
    <w:rsid w:val="007F44F7"/>
    <w:rsid w:val="007F60E8"/>
    <w:rsid w:val="007F6C73"/>
    <w:rsid w:val="007F7EC2"/>
    <w:rsid w:val="00815037"/>
    <w:rsid w:val="008468ED"/>
    <w:rsid w:val="00891580"/>
    <w:rsid w:val="008934EB"/>
    <w:rsid w:val="008A2EDA"/>
    <w:rsid w:val="008D6B9F"/>
    <w:rsid w:val="009062C2"/>
    <w:rsid w:val="00931178"/>
    <w:rsid w:val="00933A8D"/>
    <w:rsid w:val="00991ABF"/>
    <w:rsid w:val="009E2686"/>
    <w:rsid w:val="00A0216A"/>
    <w:rsid w:val="00A05CEF"/>
    <w:rsid w:val="00A118C3"/>
    <w:rsid w:val="00A30C11"/>
    <w:rsid w:val="00A42D52"/>
    <w:rsid w:val="00A44BF8"/>
    <w:rsid w:val="00AB1394"/>
    <w:rsid w:val="00AC12BA"/>
    <w:rsid w:val="00B06789"/>
    <w:rsid w:val="00B37433"/>
    <w:rsid w:val="00B46CB4"/>
    <w:rsid w:val="00B50EB7"/>
    <w:rsid w:val="00BF6B63"/>
    <w:rsid w:val="00C05065"/>
    <w:rsid w:val="00C4274D"/>
    <w:rsid w:val="00C46CAF"/>
    <w:rsid w:val="00C676A3"/>
    <w:rsid w:val="00C876C0"/>
    <w:rsid w:val="00CA01B5"/>
    <w:rsid w:val="00CC1B13"/>
    <w:rsid w:val="00CC43BA"/>
    <w:rsid w:val="00D218AD"/>
    <w:rsid w:val="00D22054"/>
    <w:rsid w:val="00D5383A"/>
    <w:rsid w:val="00D70CD1"/>
    <w:rsid w:val="00D80A19"/>
    <w:rsid w:val="00DC152B"/>
    <w:rsid w:val="00DD36FE"/>
    <w:rsid w:val="00DE1116"/>
    <w:rsid w:val="00E05664"/>
    <w:rsid w:val="00E0730F"/>
    <w:rsid w:val="00E43074"/>
    <w:rsid w:val="00E65A10"/>
    <w:rsid w:val="00E91537"/>
    <w:rsid w:val="00EC550B"/>
    <w:rsid w:val="00EF34C1"/>
    <w:rsid w:val="00F06BF1"/>
    <w:rsid w:val="00F30B74"/>
    <w:rsid w:val="00F324FA"/>
    <w:rsid w:val="00F41B60"/>
    <w:rsid w:val="00F65330"/>
    <w:rsid w:val="00F732C9"/>
    <w:rsid w:val="00F8627D"/>
    <w:rsid w:val="00FC2B1E"/>
    <w:rsid w:val="00FF30AE"/>
    <w:rsid w:val="00FF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50EB7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B50EB7"/>
    <w:rPr>
      <w:b/>
      <w:bCs/>
    </w:rPr>
  </w:style>
  <w:style w:type="character" w:customStyle="1" w:styleId="apple-converted-space">
    <w:name w:val="apple-converted-space"/>
    <w:basedOn w:val="a0"/>
    <w:rsid w:val="00B50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5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2016-10-24T08:38:00Z</dcterms:created>
  <dcterms:modified xsi:type="dcterms:W3CDTF">2017-01-07T14:23:00Z</dcterms:modified>
</cp:coreProperties>
</file>