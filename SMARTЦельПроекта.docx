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38A" w:rsidRDefault="000D138A" w:rsidP="000D138A">
      <w:pPr>
        <w:jc w:val="center"/>
      </w:pPr>
    </w:p>
    <w:tbl>
      <w:tblPr>
        <w:tblpPr w:leftFromText="180" w:rightFromText="180" w:horzAnchor="margin" w:tblpY="480"/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1"/>
        <w:gridCol w:w="1871"/>
        <w:gridCol w:w="7325"/>
      </w:tblGrid>
      <w:tr w:rsidR="00EC2C6E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Specific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(Конкретный)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C35624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Внедрение данного проекта позволит оптимизировать работу официантов, что позволит сократить их кол-во. Также данная система позволит вести учёт продуктов, заказов.</w:t>
            </w:r>
          </w:p>
        </w:tc>
      </w:tr>
      <w:tr w:rsidR="00EC2C6E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Measurable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(Измеримый)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Результат будет измеряться в сэкономленных деньгах(в рублях). </w:t>
            </w:r>
            <w:r w:rsidR="00E9652C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(</w:t>
            </w:r>
            <w:r w:rsidR="00E9652C" w:rsidRPr="00E9652C">
              <w:rPr>
                <w:rFonts w:ascii="Arial" w:hAnsi="Arial" w:cs="Arial"/>
                <w:color w:val="000000"/>
                <w:sz w:val="19"/>
                <w:szCs w:val="19"/>
              </w:rPr>
              <w:t>25</w:t>
            </w:r>
            <w:r w:rsidR="00E9652C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%)</w:t>
            </w:r>
          </w:p>
          <w:p w:rsidR="00C35624" w:rsidRPr="00C35624" w:rsidRDefault="00C35624" w:rsidP="00C35624">
            <w:pPr>
              <w:pStyle w:val="a7"/>
              <w:ind w:left="0"/>
            </w:pPr>
            <w:r>
              <w:t xml:space="preserve">Зарплата приёмщикам заказов: </w:t>
            </w:r>
            <w:r w:rsidRPr="00C35624">
              <w:t>4</w:t>
            </w:r>
            <w:r w:rsidRPr="007F7EC2">
              <w:t xml:space="preserve"> </w:t>
            </w:r>
            <w:r>
              <w:t>приёмщиков * зарплата</w:t>
            </w:r>
            <w:r w:rsidRPr="00C35624">
              <w:t>(30000,</w:t>
            </w:r>
            <w:r>
              <w:t xml:space="preserve"> итого 120000)</w:t>
            </w:r>
          </w:p>
          <w:p w:rsidR="00C35624" w:rsidRDefault="00C35624" w:rsidP="00C35624">
            <w:pPr>
              <w:pStyle w:val="a7"/>
              <w:ind w:left="0"/>
            </w:pPr>
          </w:p>
          <w:p w:rsidR="00C35624" w:rsidRDefault="00C35624" w:rsidP="00C35624">
            <w:pPr>
              <w:pStyle w:val="a7"/>
              <w:ind w:left="0"/>
            </w:pPr>
            <w:r>
              <w:t>Обслуживание сервера: 1000 рублей</w:t>
            </w:r>
          </w:p>
          <w:p w:rsidR="00C35624" w:rsidRDefault="00C35624" w:rsidP="00C35624">
            <w:pPr>
              <w:pStyle w:val="a7"/>
              <w:ind w:left="0"/>
            </w:pPr>
            <w:r>
              <w:t xml:space="preserve">Обслуживание планшетов: </w:t>
            </w:r>
            <w:r w:rsidRPr="002859A8">
              <w:t>3</w:t>
            </w:r>
            <w:r w:rsidRPr="00931178">
              <w:t xml:space="preserve"> </w:t>
            </w:r>
            <w:r>
              <w:t xml:space="preserve">планшета * стоимость обслуживания(итого 150 </w:t>
            </w:r>
            <w:proofErr w:type="spellStart"/>
            <w:r>
              <w:t>р</w:t>
            </w:r>
            <w:proofErr w:type="spellEnd"/>
            <w:r>
              <w:t>)</w:t>
            </w:r>
          </w:p>
          <w:p w:rsidR="00C35624" w:rsidRDefault="00C35624" w:rsidP="00C35624">
            <w:pPr>
              <w:pStyle w:val="a7"/>
              <w:ind w:left="0"/>
            </w:pPr>
            <w:r>
              <w:t>Обслуживание телевизора: 150</w:t>
            </w:r>
            <w:r w:rsidRPr="00D5383A">
              <w:t xml:space="preserve"> </w:t>
            </w:r>
            <w:r>
              <w:t>рублей</w:t>
            </w:r>
          </w:p>
          <w:p w:rsidR="00C35624" w:rsidRDefault="00C35624" w:rsidP="00C35624">
            <w:pPr>
              <w:pStyle w:val="a7"/>
              <w:ind w:left="0"/>
            </w:pPr>
            <w:r>
              <w:t>Ежемесячная проверка оборудования: 5000</w:t>
            </w:r>
            <w:r w:rsidRPr="00085211">
              <w:t xml:space="preserve"> </w:t>
            </w:r>
            <w:r>
              <w:t>рублей</w:t>
            </w:r>
          </w:p>
          <w:p w:rsidR="00C35624" w:rsidRPr="008A2EDA" w:rsidRDefault="00C35624" w:rsidP="00C35624">
            <w:pPr>
              <w:pStyle w:val="a7"/>
              <w:ind w:left="0"/>
            </w:pPr>
          </w:p>
          <w:p w:rsidR="00C35624" w:rsidRDefault="00C35624" w:rsidP="00C35624">
            <w:pPr>
              <w:pStyle w:val="a7"/>
              <w:ind w:left="0"/>
            </w:pPr>
            <w:r>
              <w:t xml:space="preserve">Стоимость проекта: </w:t>
            </w:r>
          </w:p>
          <w:p w:rsidR="00C35624" w:rsidRDefault="00C35624" w:rsidP="00C35624">
            <w:pPr>
              <w:pStyle w:val="a7"/>
              <w:numPr>
                <w:ilvl w:val="0"/>
                <w:numId w:val="5"/>
              </w:numPr>
            </w:pPr>
            <w:r>
              <w:t xml:space="preserve">стоимость планшета(15000) * </w:t>
            </w:r>
            <w:r>
              <w:rPr>
                <w:lang w:val="en-US"/>
              </w:rPr>
              <w:t>3</w:t>
            </w:r>
            <w:r w:rsidRPr="00931178">
              <w:t xml:space="preserve"> </w:t>
            </w:r>
            <w:r>
              <w:t>планшета (итого 45000)</w:t>
            </w:r>
          </w:p>
          <w:p w:rsidR="00C35624" w:rsidRDefault="00C35624" w:rsidP="00C35624">
            <w:pPr>
              <w:pStyle w:val="a7"/>
              <w:numPr>
                <w:ilvl w:val="0"/>
                <w:numId w:val="5"/>
              </w:numPr>
            </w:pPr>
            <w:r>
              <w:t>стоимость телевизора (50000)</w:t>
            </w:r>
          </w:p>
          <w:p w:rsidR="00C35624" w:rsidRDefault="00C35624" w:rsidP="00C35624">
            <w:pPr>
              <w:pStyle w:val="a7"/>
              <w:numPr>
                <w:ilvl w:val="0"/>
                <w:numId w:val="5"/>
              </w:numPr>
            </w:pPr>
            <w:r>
              <w:t>стоимость сервера (100000)</w:t>
            </w:r>
          </w:p>
          <w:p w:rsidR="00C35624" w:rsidRDefault="00C35624" w:rsidP="00C35624">
            <w:pPr>
              <w:pStyle w:val="a7"/>
              <w:numPr>
                <w:ilvl w:val="0"/>
                <w:numId w:val="5"/>
              </w:numPr>
            </w:pPr>
            <w:r>
              <w:t>оплата труда программистов(300000)(4 человека)</w:t>
            </w:r>
          </w:p>
          <w:p w:rsidR="00C35624" w:rsidRPr="00C35624" w:rsidRDefault="00C35624" w:rsidP="00C35624">
            <w:pPr>
              <w:pStyle w:val="a7"/>
            </w:pPr>
            <w:r>
              <w:t>Итого 495000 рублей</w:t>
            </w:r>
          </w:p>
          <w:p w:rsidR="00C35624" w:rsidRDefault="00C35624" w:rsidP="00C35624"/>
          <w:p w:rsidR="00C35624" w:rsidRPr="00917E5C" w:rsidRDefault="00C35624" w:rsidP="00C35624">
            <w:pPr>
              <w:rPr>
                <w:lang w:val="en-US"/>
              </w:rPr>
            </w:pPr>
            <w:r>
              <w:t>Время на выполнение проекта: 2 недели создание приложение, 1 неделя на установку, настройку оборудования, тестирование в реальных условиях</w:t>
            </w:r>
          </w:p>
          <w:p w:rsidR="00C35624" w:rsidRDefault="00C35624" w:rsidP="00C35624"/>
          <w:p w:rsidR="00C35624" w:rsidRPr="009629A6" w:rsidRDefault="00C35624" w:rsidP="00C35624">
            <w:r>
              <w:t>Время через которое проект окупиться:</w:t>
            </w:r>
            <w:r w:rsidRPr="00D22054">
              <w:t xml:space="preserve"> </w:t>
            </w:r>
            <w:r>
              <w:t xml:space="preserve">Стоимость проекта </w:t>
            </w:r>
            <w:r w:rsidRPr="00D22054">
              <w:t xml:space="preserve">/ </w:t>
            </w:r>
            <w:r>
              <w:t xml:space="preserve">Зарплата приёмщиков заказов + (Зарплата приёмщиков заказов + 1) </w:t>
            </w:r>
            <w:r w:rsidRPr="00D22054">
              <w:t xml:space="preserve">/ </w:t>
            </w:r>
            <w:r>
              <w:t xml:space="preserve">(обслуживание планшетов </w:t>
            </w:r>
            <w:r w:rsidRPr="00B37433">
              <w:t>,</w:t>
            </w:r>
            <w:r>
              <w:t>сервера</w:t>
            </w:r>
            <w:r w:rsidRPr="00B37433">
              <w:t xml:space="preserve"> , </w:t>
            </w:r>
            <w:r>
              <w:t xml:space="preserve">телевизора + ежемесячная проверка оборудования) = 495000 </w:t>
            </w:r>
            <w:r w:rsidRPr="00C35624">
              <w:t>/ 30000</w:t>
            </w:r>
            <w:r>
              <w:t xml:space="preserve"> + </w:t>
            </w:r>
            <w:r w:rsidR="009629A6" w:rsidRPr="009629A6">
              <w:t xml:space="preserve">60000 / </w:t>
            </w:r>
            <w:r w:rsidR="009629A6">
              <w:t>6300</w:t>
            </w:r>
            <w:r w:rsidR="009629A6" w:rsidRPr="009629A6">
              <w:t xml:space="preserve"> = 16,5 + 9,5 = 26 </w:t>
            </w:r>
            <w:r w:rsidR="009629A6">
              <w:t>месяцев</w:t>
            </w:r>
          </w:p>
          <w:p w:rsidR="00C35624" w:rsidRPr="00C35624" w:rsidRDefault="00C35624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EC2C6E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Attainable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Achievable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(Достижимый)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629A6" w:rsidRPr="00F072DD" w:rsidRDefault="00F072DD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Будет закуплено </w:t>
            </w:r>
            <w:r w:rsidR="008337E2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 xml:space="preserve"> планшет</w:t>
            </w:r>
            <w:r w:rsidR="00A85BEB">
              <w:rPr>
                <w:rFonts w:ascii="Arial" w:hAnsi="Arial" w:cs="Arial"/>
                <w:color w:val="000000"/>
                <w:sz w:val="19"/>
                <w:szCs w:val="19"/>
              </w:rPr>
              <w:t>а</w:t>
            </w: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>, 1 настенный широкоэкранный телевизор, сервер.</w:t>
            </w:r>
          </w:p>
          <w:p w:rsidR="00852921" w:rsidRPr="00603E80" w:rsidRDefault="00F072DD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F072DD">
              <w:rPr>
                <w:rFonts w:ascii="Arial" w:hAnsi="Arial" w:cs="Arial"/>
                <w:color w:val="000000"/>
                <w:sz w:val="19"/>
                <w:szCs w:val="19"/>
              </w:rPr>
              <w:t>На планшеты будет установлено приложение, с помощью которого можно будет отправлять на сервер заказы и менять состояния заказа(</w:t>
            </w:r>
            <w:r w:rsidR="00D54A6B">
              <w:rPr>
                <w:rFonts w:ascii="Arial" w:hAnsi="Arial" w:cs="Arial"/>
                <w:color w:val="000000"/>
                <w:sz w:val="19"/>
                <w:szCs w:val="19"/>
              </w:rPr>
              <w:t>Не готовится, В процессе, Сделан, Не оплачен)</w:t>
            </w:r>
            <w:r w:rsidR="009629A6">
              <w:rPr>
                <w:rFonts w:ascii="Arial" w:hAnsi="Arial" w:cs="Arial"/>
                <w:color w:val="000000"/>
                <w:sz w:val="19"/>
                <w:szCs w:val="19"/>
              </w:rPr>
              <w:t>. Так как заказы будут мгновенно отправляться, то это позволит оптимизировать работу.</w:t>
            </w:r>
            <w:r w:rsidR="00EC2C6E">
              <w:rPr>
                <w:rFonts w:ascii="Arial" w:hAnsi="Arial" w:cs="Arial"/>
                <w:color w:val="000000"/>
                <w:sz w:val="19"/>
                <w:szCs w:val="19"/>
              </w:rPr>
              <w:t xml:space="preserve"> Интерфейс будет устроен таким образом, что на создание и отправку повару заказа не займёт более 10 секунд.(доставка сообщения о заказе повару может занять около минуты)</w:t>
            </w:r>
          </w:p>
        </w:tc>
      </w:tr>
      <w:tr w:rsidR="00EC2C6E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Relevant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(Актуальный)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917E5C" w:rsidRPr="00917E5C" w:rsidRDefault="00917E5C" w:rsidP="00D54A6B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Сделав данный проект. Мы не только сократим расходы, но повысим престиж ресторана, данная система станет нашей "фишкой",</w:t>
            </w:r>
            <w:r w:rsidRPr="00FF2CBB">
              <w:rPr>
                <w:rFonts w:ascii="Arial" w:hAnsi="Arial" w:cs="Arial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возможно наш ресторан даже станет первым в мире с такой системой обслуживания. Также данная система позволит значительно сократить расходы при изменении меню, не нужно будет заказывать бумажные варианты, достаточно будет обновить приложение.</w:t>
            </w:r>
          </w:p>
        </w:tc>
      </w:tr>
      <w:tr w:rsidR="00EC2C6E" w:rsidRPr="00603E80" w:rsidTr="006D7E4F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lastRenderedPageBreak/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852921" w:rsidP="006D7E4F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>Time-bound</w:t>
            </w:r>
            <w:proofErr w:type="spellEnd"/>
            <w:r w:rsidRPr="00603E80">
              <w:rPr>
                <w:rFonts w:ascii="Arial" w:hAnsi="Arial" w:cs="Arial"/>
                <w:color w:val="000000"/>
                <w:sz w:val="19"/>
                <w:szCs w:val="19"/>
              </w:rPr>
              <w:t xml:space="preserve"> (Ограниченный во времени)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52921" w:rsidRPr="00603E80" w:rsidRDefault="000D3AAD" w:rsidP="001D4517">
            <w:pPr>
              <w:spacing w:before="240" w:after="240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t xml:space="preserve">Время на выполнение проекта: 2 </w:t>
            </w:r>
            <w:r w:rsidR="001D4517">
              <w:rPr>
                <w:rFonts w:ascii="Arial" w:hAnsi="Arial" w:cs="Arial"/>
                <w:color w:val="000000"/>
                <w:sz w:val="19"/>
                <w:szCs w:val="19"/>
              </w:rPr>
              <w:t>месяца</w:t>
            </w:r>
            <w:r w:rsidR="00917E5C"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r w:rsidR="00917E5C" w:rsidRPr="00917E5C">
              <w:rPr>
                <w:rFonts w:ascii="Arial" w:hAnsi="Arial" w:cs="Arial"/>
                <w:color w:val="000000"/>
                <w:sz w:val="19"/>
                <w:szCs w:val="19"/>
              </w:rPr>
              <w:t>1920  чел/часов</w:t>
            </w:r>
            <w:r w:rsidR="00917E5C">
              <w:rPr>
                <w:rFonts w:ascii="Arial" w:hAnsi="Arial" w:cs="Arial"/>
                <w:color w:val="000000"/>
                <w:sz w:val="19"/>
                <w:szCs w:val="19"/>
              </w:rPr>
              <w:t>)</w:t>
            </w:r>
            <w:r w:rsidRPr="000D3AAD">
              <w:rPr>
                <w:rFonts w:ascii="Arial" w:hAnsi="Arial" w:cs="Arial"/>
                <w:color w:val="000000"/>
                <w:sz w:val="19"/>
                <w:szCs w:val="19"/>
              </w:rPr>
              <w:t xml:space="preserve"> создание приложение, 1 неделя на установку, настройку оборудования, тестирование в реальных условиях</w:t>
            </w:r>
          </w:p>
        </w:tc>
      </w:tr>
    </w:tbl>
    <w:p w:rsidR="00D22054" w:rsidRPr="00D22054" w:rsidRDefault="00D22054" w:rsidP="00D22054"/>
    <w:sectPr w:rsidR="00D22054" w:rsidRPr="00D22054" w:rsidSect="005077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7C2B" w:rsidRDefault="00737C2B">
      <w:r>
        <w:separator/>
      </w:r>
    </w:p>
  </w:endnote>
  <w:endnote w:type="continuationSeparator" w:id="0">
    <w:p w:rsidR="00737C2B" w:rsidRDefault="00737C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7C2B" w:rsidRDefault="00737C2B">
      <w:r>
        <w:separator/>
      </w:r>
    </w:p>
  </w:footnote>
  <w:footnote w:type="continuationSeparator" w:id="0">
    <w:p w:rsidR="00737C2B" w:rsidRDefault="00737C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8ED" w:rsidRDefault="008468E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F74D7"/>
    <w:multiLevelType w:val="hybridMultilevel"/>
    <w:tmpl w:val="37DE9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C08CB"/>
    <w:multiLevelType w:val="hybridMultilevel"/>
    <w:tmpl w:val="FDCE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52C54"/>
    <w:multiLevelType w:val="hybridMultilevel"/>
    <w:tmpl w:val="B4C8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7B1C8D"/>
    <w:multiLevelType w:val="hybridMultilevel"/>
    <w:tmpl w:val="FC98E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92105"/>
    <w:multiLevelType w:val="hybridMultilevel"/>
    <w:tmpl w:val="E0721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F1B23"/>
    <w:multiLevelType w:val="hybridMultilevel"/>
    <w:tmpl w:val="A6243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/>
  <w:attachedTemplate r:id="rId1"/>
  <w:stylePaneFormatFilter w:val="3F01"/>
  <w:defaultTabStop w:val="708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40237C"/>
    <w:rsid w:val="00005A18"/>
    <w:rsid w:val="0001372B"/>
    <w:rsid w:val="00065C78"/>
    <w:rsid w:val="000C4C75"/>
    <w:rsid w:val="000C6D2D"/>
    <w:rsid w:val="000D138A"/>
    <w:rsid w:val="000D3AAD"/>
    <w:rsid w:val="000E5C9F"/>
    <w:rsid w:val="0010565C"/>
    <w:rsid w:val="0014080F"/>
    <w:rsid w:val="001A078C"/>
    <w:rsid w:val="001D0644"/>
    <w:rsid w:val="001D4517"/>
    <w:rsid w:val="00251BB5"/>
    <w:rsid w:val="002A70FB"/>
    <w:rsid w:val="002B14B8"/>
    <w:rsid w:val="002C66FF"/>
    <w:rsid w:val="003317E0"/>
    <w:rsid w:val="00342F4F"/>
    <w:rsid w:val="003C15D1"/>
    <w:rsid w:val="0040237C"/>
    <w:rsid w:val="004220E1"/>
    <w:rsid w:val="00483E13"/>
    <w:rsid w:val="004A2ED1"/>
    <w:rsid w:val="004B0353"/>
    <w:rsid w:val="004F2505"/>
    <w:rsid w:val="004F2856"/>
    <w:rsid w:val="00507752"/>
    <w:rsid w:val="00595018"/>
    <w:rsid w:val="005E79BF"/>
    <w:rsid w:val="00607999"/>
    <w:rsid w:val="00620561"/>
    <w:rsid w:val="0063031F"/>
    <w:rsid w:val="00655C74"/>
    <w:rsid w:val="0069061E"/>
    <w:rsid w:val="006B44E1"/>
    <w:rsid w:val="006C6F31"/>
    <w:rsid w:val="006D7E4F"/>
    <w:rsid w:val="00727A06"/>
    <w:rsid w:val="00737C2B"/>
    <w:rsid w:val="00786F0B"/>
    <w:rsid w:val="007D5A40"/>
    <w:rsid w:val="007E5F43"/>
    <w:rsid w:val="007F44F7"/>
    <w:rsid w:val="007F7B5E"/>
    <w:rsid w:val="007F7EC2"/>
    <w:rsid w:val="008337E2"/>
    <w:rsid w:val="008468ED"/>
    <w:rsid w:val="00852921"/>
    <w:rsid w:val="00891580"/>
    <w:rsid w:val="008D6B9F"/>
    <w:rsid w:val="00917E5C"/>
    <w:rsid w:val="00931178"/>
    <w:rsid w:val="00933A8D"/>
    <w:rsid w:val="009437B3"/>
    <w:rsid w:val="009629A6"/>
    <w:rsid w:val="00984EDB"/>
    <w:rsid w:val="00991ABF"/>
    <w:rsid w:val="0099240D"/>
    <w:rsid w:val="009B51A7"/>
    <w:rsid w:val="00A30C11"/>
    <w:rsid w:val="00A85BEB"/>
    <w:rsid w:val="00AB1394"/>
    <w:rsid w:val="00AC12BA"/>
    <w:rsid w:val="00AC1C64"/>
    <w:rsid w:val="00AD0DBB"/>
    <w:rsid w:val="00C05065"/>
    <w:rsid w:val="00C35624"/>
    <w:rsid w:val="00C4274D"/>
    <w:rsid w:val="00CA62D9"/>
    <w:rsid w:val="00D218AD"/>
    <w:rsid w:val="00D22054"/>
    <w:rsid w:val="00D527DF"/>
    <w:rsid w:val="00D54A6B"/>
    <w:rsid w:val="00D80A19"/>
    <w:rsid w:val="00DF0B9A"/>
    <w:rsid w:val="00E9652C"/>
    <w:rsid w:val="00EC2C6E"/>
    <w:rsid w:val="00F072DD"/>
    <w:rsid w:val="00F118A1"/>
    <w:rsid w:val="00F324FA"/>
    <w:rsid w:val="00F41B60"/>
    <w:rsid w:val="00FC2B1E"/>
    <w:rsid w:val="00FC76CF"/>
    <w:rsid w:val="00FF2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0775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C4C7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0C4C75"/>
    <w:rPr>
      <w:sz w:val="24"/>
      <w:szCs w:val="24"/>
    </w:rPr>
  </w:style>
  <w:style w:type="paragraph" w:styleId="a5">
    <w:name w:val="footer"/>
    <w:basedOn w:val="a"/>
    <w:link w:val="a6"/>
    <w:rsid w:val="000C4C7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0C4C75"/>
    <w:rPr>
      <w:sz w:val="24"/>
      <w:szCs w:val="24"/>
    </w:rPr>
  </w:style>
  <w:style w:type="paragraph" w:styleId="a7">
    <w:name w:val="List Paragraph"/>
    <w:basedOn w:val="a"/>
    <w:uiPriority w:val="34"/>
    <w:qFormat/>
    <w:rsid w:val="00D80A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Office%20Word%202003%20Loo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2016-10-09T18:00:00Z</dcterms:created>
  <dcterms:modified xsi:type="dcterms:W3CDTF">2017-01-10T10:04:00Z</dcterms:modified>
</cp:coreProperties>
</file>